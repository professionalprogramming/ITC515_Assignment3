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003313A1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F77C3C">
        <w:t>Check In</w:t>
      </w:r>
      <w:bookmarkStart w:id="0" w:name="_GoBack"/>
      <w:bookmarkEnd w:id="0"/>
    </w:p>
    <w:p w14:paraId="350BE178" w14:textId="21845F5E" w:rsidR="00722227" w:rsidRDefault="00C30076" w:rsidP="00722227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743836D3" w14:textId="708B8393" w:rsidR="00C30076" w:rsidRPr="00722227" w:rsidRDefault="00722227" w:rsidP="00722227">
      <w:pPr>
        <w:rPr>
          <w:color w:val="2E74B5" w:themeColor="accent1" w:themeShade="BF"/>
          <w:sz w:val="28"/>
          <w:szCs w:val="28"/>
        </w:rPr>
      </w:pPr>
      <w:r>
        <w:t>First customer will come to the main booking page where he can book, check in room to stay. Moreover, he will also get access to room.</w:t>
      </w: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3711483C" w:rsidR="00C30076" w:rsidRDefault="00722227" w:rsidP="00B6564B">
      <w:pPr>
        <w:pStyle w:val="ListParagraph"/>
        <w:ind w:left="1080"/>
      </w:pPr>
      <w:r>
        <w:t>Here user or actor is customer who is using the main page to book a room.</w:t>
      </w: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2D0D003D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722227">
        <w:t>main booking page will be displayed where he can see different menu options.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052F57A2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F77C3C">
        <w:t>check in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C30076">
        <w:tc>
          <w:tcPr>
            <w:tcW w:w="4508" w:type="dxa"/>
          </w:tcPr>
          <w:p w14:paraId="3E5F06B9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91AB2A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B26BD" w14:paraId="56E9DBE7" w14:textId="77777777" w:rsidTr="00C30076">
        <w:tc>
          <w:tcPr>
            <w:tcW w:w="4508" w:type="dxa"/>
          </w:tcPr>
          <w:p w14:paraId="292FBBAE" w14:textId="77777777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53E1DA29" w:rsidR="002B26BD" w:rsidRDefault="00722227" w:rsidP="00317E47">
            <w:pPr>
              <w:pStyle w:val="ListParagraph"/>
              <w:numPr>
                <w:ilvl w:val="0"/>
                <w:numId w:val="6"/>
              </w:numPr>
            </w:pPr>
            <w:r>
              <w:t>System will p</w:t>
            </w:r>
            <w:r w:rsidR="002B26BD">
              <w:t>rompt</w:t>
            </w:r>
            <w:r>
              <w:t xml:space="preserve"> a text box</w:t>
            </w:r>
            <w:r w:rsidR="002B26BD">
              <w:t xml:space="preserve"> to enter </w:t>
            </w:r>
            <w:r w:rsidR="00F77C3C">
              <w:t>confirmation number</w:t>
            </w:r>
            <w:r>
              <w:t xml:space="preserve"> from customer.</w:t>
            </w:r>
          </w:p>
        </w:tc>
      </w:tr>
      <w:tr w:rsidR="002B26BD" w14:paraId="1BE886E4" w14:textId="77777777" w:rsidTr="00C30076">
        <w:tc>
          <w:tcPr>
            <w:tcW w:w="4508" w:type="dxa"/>
          </w:tcPr>
          <w:p w14:paraId="5155A930" w14:textId="055F5313" w:rsidR="002B26BD" w:rsidRDefault="00722227" w:rsidP="00F77C3C">
            <w:pPr>
              <w:pStyle w:val="ListParagraph"/>
              <w:numPr>
                <w:ilvl w:val="0"/>
                <w:numId w:val="6"/>
              </w:numPr>
            </w:pPr>
            <w:r>
              <w:t xml:space="preserve">Customer </w:t>
            </w:r>
            <w:r w:rsidR="00F77C3C">
              <w:t>Enter confirmation number</w:t>
            </w:r>
            <w:r>
              <w:t>.</w:t>
            </w:r>
          </w:p>
        </w:tc>
        <w:tc>
          <w:tcPr>
            <w:tcW w:w="4508" w:type="dxa"/>
          </w:tcPr>
          <w:p w14:paraId="5E486F73" w14:textId="5F313C17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Find </w:t>
            </w:r>
            <w:r w:rsidR="00F77C3C">
              <w:t>booking</w:t>
            </w:r>
            <w:r>
              <w:t xml:space="preserve"> by </w:t>
            </w:r>
            <w:r w:rsidR="00F77C3C">
              <w:t>confirmation number</w:t>
            </w:r>
          </w:p>
        </w:tc>
      </w:tr>
      <w:tr w:rsidR="00F77C3C" w14:paraId="5CF5A053" w14:textId="77777777" w:rsidTr="004665F3">
        <w:tc>
          <w:tcPr>
            <w:tcW w:w="4508" w:type="dxa"/>
          </w:tcPr>
          <w:p w14:paraId="7003D10E" w14:textId="77777777" w:rsidR="00F77C3C" w:rsidRDefault="00F77C3C" w:rsidP="004665F3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5D77EE16" w14:textId="34D80795" w:rsidR="00F77C3C" w:rsidRDefault="00F77C3C" w:rsidP="004665F3">
            <w:pPr>
              <w:pStyle w:val="ListParagraph"/>
              <w:numPr>
                <w:ilvl w:val="0"/>
                <w:numId w:val="6"/>
              </w:numPr>
            </w:pPr>
            <w:r>
              <w:t>Display booking information</w:t>
            </w:r>
          </w:p>
        </w:tc>
      </w:tr>
      <w:tr w:rsidR="00317E47" w14:paraId="6F61DE6B" w14:textId="77777777" w:rsidTr="00C30076">
        <w:tc>
          <w:tcPr>
            <w:tcW w:w="4508" w:type="dxa"/>
          </w:tcPr>
          <w:p w14:paraId="04CC84D9" w14:textId="77777777" w:rsidR="00317E47" w:rsidRDefault="00317E47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35112FC1" w14:textId="286EADEE" w:rsidR="00317E47" w:rsidRDefault="00F77C3C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confirm check in</w:t>
            </w:r>
          </w:p>
        </w:tc>
      </w:tr>
      <w:tr w:rsidR="00B67C1A" w14:paraId="7428CC38" w14:textId="77777777" w:rsidTr="008D46C0">
        <w:tc>
          <w:tcPr>
            <w:tcW w:w="4508" w:type="dxa"/>
          </w:tcPr>
          <w:p w14:paraId="07DDAFFF" w14:textId="419D3973" w:rsidR="00B67C1A" w:rsidRDefault="00722227" w:rsidP="008D46C0">
            <w:pPr>
              <w:pStyle w:val="ListParagraph"/>
              <w:numPr>
                <w:ilvl w:val="0"/>
                <w:numId w:val="6"/>
              </w:numPr>
            </w:pPr>
            <w:r>
              <w:t xml:space="preserve">Customer can </w:t>
            </w:r>
            <w:r w:rsidR="00B67C1A">
              <w:t>Confirm Check in</w:t>
            </w:r>
          </w:p>
        </w:tc>
        <w:tc>
          <w:tcPr>
            <w:tcW w:w="4508" w:type="dxa"/>
          </w:tcPr>
          <w:p w14:paraId="5EB58128" w14:textId="77777777" w:rsidR="00B67C1A" w:rsidRDefault="00B67C1A" w:rsidP="008D46C0">
            <w:pPr>
              <w:pStyle w:val="ListParagraph"/>
              <w:numPr>
                <w:ilvl w:val="0"/>
                <w:numId w:val="6"/>
              </w:numPr>
            </w:pPr>
            <w:r>
              <w:t>Display check in confirmed message</w:t>
            </w:r>
          </w:p>
        </w:tc>
      </w:tr>
      <w:tr w:rsidR="00317E47" w14:paraId="6F36925F" w14:textId="77777777" w:rsidTr="00C30076">
        <w:tc>
          <w:tcPr>
            <w:tcW w:w="4508" w:type="dxa"/>
          </w:tcPr>
          <w:p w14:paraId="59667E20" w14:textId="7D38FFE0" w:rsidR="00317E47" w:rsidRDefault="00B67C1A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4C0176C7" w14:textId="478E2627" w:rsidR="00317E47" w:rsidRDefault="00317E47" w:rsidP="00B67C1A"/>
        </w:tc>
      </w:tr>
    </w:tbl>
    <w:p w14:paraId="1BEE1B40" w14:textId="01790D05" w:rsidR="00317E47" w:rsidRDefault="00F31445" w:rsidP="00F77C3C">
      <w:pPr>
        <w:pStyle w:val="ListParagraph"/>
        <w:ind w:left="360"/>
      </w:pPr>
      <w:r>
        <w:t>The use case ends.</w:t>
      </w:r>
    </w:p>
    <w:p w14:paraId="1BF523E7" w14:textId="77777777" w:rsidR="00F77C3C" w:rsidRPr="00F77C3C" w:rsidRDefault="00F77C3C" w:rsidP="00F77C3C">
      <w:pPr>
        <w:pStyle w:val="ListParagraph"/>
        <w:ind w:left="360"/>
      </w:pPr>
    </w:p>
    <w:p w14:paraId="58DCE3BC" w14:textId="64F8129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3DF82D03" w14:textId="47B1B8EF" w:rsidR="00F77C3C" w:rsidRDefault="00722227" w:rsidP="00F77C3C">
      <w:pPr>
        <w:pStyle w:val="ListParagraph"/>
        <w:numPr>
          <w:ilvl w:val="1"/>
          <w:numId w:val="3"/>
        </w:numPr>
      </w:pPr>
      <w:r>
        <w:t xml:space="preserve">If </w:t>
      </w:r>
      <w:r w:rsidR="00F77C3C">
        <w:t xml:space="preserve">Confirmation Number Not Found </w:t>
      </w:r>
    </w:p>
    <w:p w14:paraId="74E38E66" w14:textId="2F0E419E" w:rsidR="00F77C3C" w:rsidRDefault="00F77C3C" w:rsidP="00F77C3C">
      <w:pPr>
        <w:pStyle w:val="ListParagraph"/>
        <w:ind w:left="792"/>
      </w:pPr>
      <w:r>
        <w:t>If at step 3, of the normal flow the booking is not found,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3C" w14:paraId="57D10994" w14:textId="77777777" w:rsidTr="004665F3">
        <w:tc>
          <w:tcPr>
            <w:tcW w:w="4508" w:type="dxa"/>
          </w:tcPr>
          <w:p w14:paraId="58DAD5BD" w14:textId="77777777" w:rsidR="00F77C3C" w:rsidRDefault="00F77C3C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46A912" w14:textId="77777777" w:rsidR="00F77C3C" w:rsidRDefault="00F77C3C" w:rsidP="004665F3">
            <w:pPr>
              <w:jc w:val="center"/>
            </w:pPr>
            <w:r>
              <w:t>System</w:t>
            </w:r>
          </w:p>
        </w:tc>
      </w:tr>
      <w:tr w:rsidR="00F77C3C" w14:paraId="7211EBFC" w14:textId="77777777" w:rsidTr="004665F3">
        <w:tc>
          <w:tcPr>
            <w:tcW w:w="4508" w:type="dxa"/>
          </w:tcPr>
          <w:p w14:paraId="09695E24" w14:textId="77777777" w:rsidR="00F77C3C" w:rsidRDefault="00F77C3C" w:rsidP="004665F3"/>
        </w:tc>
        <w:tc>
          <w:tcPr>
            <w:tcW w:w="4508" w:type="dxa"/>
          </w:tcPr>
          <w:p w14:paraId="2A4D49B8" w14:textId="7D3B08DA" w:rsidR="00F77C3C" w:rsidRDefault="00F77C3C" w:rsidP="004665F3">
            <w:r>
              <w:t>The system displays a confirmation number not found message</w:t>
            </w:r>
          </w:p>
        </w:tc>
      </w:tr>
    </w:tbl>
    <w:p w14:paraId="34972213" w14:textId="75362BFA" w:rsidR="00F77C3C" w:rsidRDefault="00F77C3C" w:rsidP="00F77C3C">
      <w:pPr>
        <w:pStyle w:val="ListParagraph"/>
        <w:ind w:left="360"/>
      </w:pPr>
      <w:r>
        <w:t xml:space="preserve">The </w:t>
      </w:r>
      <w:r w:rsidR="00B6564B">
        <w:t>normal flow is resumed at step 1</w:t>
      </w:r>
      <w:r>
        <w:t>.</w:t>
      </w:r>
    </w:p>
    <w:p w14:paraId="250312BD" w14:textId="77777777" w:rsidR="00F77C3C" w:rsidRDefault="00F77C3C" w:rsidP="00F77C3C">
      <w:pPr>
        <w:pStyle w:val="ListParagraph"/>
        <w:ind w:left="360"/>
      </w:pPr>
    </w:p>
    <w:p w14:paraId="7A8C3E32" w14:textId="77777777" w:rsidR="00B6564B" w:rsidRDefault="00B6564B" w:rsidP="00B6564B">
      <w:pPr>
        <w:pStyle w:val="ListParagraph"/>
        <w:numPr>
          <w:ilvl w:val="1"/>
          <w:numId w:val="3"/>
        </w:numPr>
      </w:pPr>
      <w:r>
        <w:t>Already Checked In</w:t>
      </w:r>
    </w:p>
    <w:p w14:paraId="713B09C2" w14:textId="77777777" w:rsidR="00B6564B" w:rsidRDefault="00B6564B" w:rsidP="00B6564B">
      <w:pPr>
        <w:pStyle w:val="ListParagraph"/>
        <w:ind w:left="360" w:firstLine="360"/>
      </w:pPr>
      <w:r>
        <w:t>If at step 3, of the normal flow the booking is found, but has already checked in,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4F799CD" w14:textId="77777777" w:rsidTr="004665F3">
        <w:tc>
          <w:tcPr>
            <w:tcW w:w="4508" w:type="dxa"/>
          </w:tcPr>
          <w:p w14:paraId="00F25297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B5708C0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1E31ADFC" w14:textId="77777777" w:rsidTr="004665F3">
        <w:tc>
          <w:tcPr>
            <w:tcW w:w="4508" w:type="dxa"/>
          </w:tcPr>
          <w:p w14:paraId="29D409A4" w14:textId="77777777" w:rsidR="00B6564B" w:rsidRDefault="00B6564B" w:rsidP="004665F3"/>
        </w:tc>
        <w:tc>
          <w:tcPr>
            <w:tcW w:w="4508" w:type="dxa"/>
          </w:tcPr>
          <w:p w14:paraId="4682ACF3" w14:textId="77777777" w:rsidR="00B6564B" w:rsidRDefault="00B6564B" w:rsidP="004665F3">
            <w:r>
              <w:t>The system displays an already checked in message</w:t>
            </w:r>
          </w:p>
        </w:tc>
      </w:tr>
    </w:tbl>
    <w:p w14:paraId="72EC6FDD" w14:textId="77777777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738C70E3" w14:textId="77777777" w:rsidR="00B6564B" w:rsidRDefault="00B6564B" w:rsidP="00B6564B">
      <w:pPr>
        <w:pStyle w:val="ListParagraph"/>
        <w:ind w:left="360"/>
      </w:pPr>
    </w:p>
    <w:p w14:paraId="6DD39B30" w14:textId="65F36920" w:rsidR="00B6564B" w:rsidRDefault="00B6564B" w:rsidP="00B6564B">
      <w:pPr>
        <w:pStyle w:val="ListParagraph"/>
        <w:numPr>
          <w:ilvl w:val="1"/>
          <w:numId w:val="3"/>
        </w:numPr>
      </w:pPr>
      <w:r>
        <w:t>Already Checked Out</w:t>
      </w:r>
    </w:p>
    <w:p w14:paraId="69F581D6" w14:textId="214FC99B" w:rsidR="00B6564B" w:rsidRDefault="00B6564B" w:rsidP="00B6564B">
      <w:pPr>
        <w:pStyle w:val="ListParagraph"/>
        <w:ind w:left="360" w:firstLine="360"/>
      </w:pPr>
      <w:r>
        <w:t>If at step 3, of the normal flow the booking is found, but has already checked out,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EB04BF1" w14:textId="77777777" w:rsidTr="004665F3">
        <w:tc>
          <w:tcPr>
            <w:tcW w:w="4508" w:type="dxa"/>
          </w:tcPr>
          <w:p w14:paraId="0A82E342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A551FC2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7C381DA3" w14:textId="77777777" w:rsidTr="004665F3">
        <w:tc>
          <w:tcPr>
            <w:tcW w:w="4508" w:type="dxa"/>
          </w:tcPr>
          <w:p w14:paraId="1C5E16B3" w14:textId="77777777" w:rsidR="00B6564B" w:rsidRDefault="00B6564B" w:rsidP="004665F3"/>
        </w:tc>
        <w:tc>
          <w:tcPr>
            <w:tcW w:w="4508" w:type="dxa"/>
          </w:tcPr>
          <w:p w14:paraId="609982B4" w14:textId="2B3F074F" w:rsidR="00B6564B" w:rsidRDefault="00B6564B" w:rsidP="004665F3">
            <w:r>
              <w:t>The system displays an already checked out message</w:t>
            </w:r>
          </w:p>
        </w:tc>
      </w:tr>
    </w:tbl>
    <w:p w14:paraId="0FD5E5C9" w14:textId="77777777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52BFC1DD" w14:textId="06B41B2C" w:rsidR="00B6564B" w:rsidRDefault="00B6564B" w:rsidP="00B6564B">
      <w:pPr>
        <w:pStyle w:val="ListParagraph"/>
        <w:numPr>
          <w:ilvl w:val="1"/>
          <w:numId w:val="3"/>
        </w:numPr>
      </w:pPr>
      <w:r>
        <w:t>Room Not Ready</w:t>
      </w:r>
    </w:p>
    <w:p w14:paraId="217D1D4B" w14:textId="10A27E16" w:rsidR="00B6564B" w:rsidRDefault="00B6564B" w:rsidP="00B6564B">
      <w:pPr>
        <w:pStyle w:val="ListParagraph"/>
        <w:ind w:left="360" w:firstLine="360"/>
      </w:pPr>
      <w:r>
        <w:t>If at step 3, of the normal flow the booking is found, but the room is still occupied,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6FDCB55" w14:textId="77777777" w:rsidTr="004665F3">
        <w:tc>
          <w:tcPr>
            <w:tcW w:w="4508" w:type="dxa"/>
          </w:tcPr>
          <w:p w14:paraId="57D99033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07DD915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73A9E934" w14:textId="77777777" w:rsidTr="004665F3">
        <w:tc>
          <w:tcPr>
            <w:tcW w:w="4508" w:type="dxa"/>
          </w:tcPr>
          <w:p w14:paraId="516E210B" w14:textId="77777777" w:rsidR="00B6564B" w:rsidRDefault="00B6564B" w:rsidP="004665F3"/>
        </w:tc>
        <w:tc>
          <w:tcPr>
            <w:tcW w:w="4508" w:type="dxa"/>
          </w:tcPr>
          <w:p w14:paraId="08F6806F" w14:textId="47D6DF5D" w:rsidR="00B6564B" w:rsidRDefault="00B6564B" w:rsidP="004665F3">
            <w:r>
              <w:t>The system displays a room not ready message</w:t>
            </w:r>
          </w:p>
        </w:tc>
      </w:tr>
    </w:tbl>
    <w:p w14:paraId="586469A6" w14:textId="77777777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214D1B80" w14:textId="455D0042" w:rsidR="004D4F2F" w:rsidRDefault="00B6564B" w:rsidP="004D4F2F">
      <w:pPr>
        <w:pStyle w:val="ListParagraph"/>
        <w:numPr>
          <w:ilvl w:val="1"/>
          <w:numId w:val="7"/>
        </w:numPr>
      </w:pPr>
      <w:r>
        <w:t>Successful check in</w:t>
      </w:r>
    </w:p>
    <w:p w14:paraId="195D8A01" w14:textId="572A1A99" w:rsidR="00D648C9" w:rsidRDefault="00D648C9" w:rsidP="00D648C9">
      <w:r>
        <w:t xml:space="preserve">It come under normal flow here customer can use their confirmation number to see the information and they can confirm check in. </w:t>
      </w:r>
    </w:p>
    <w:p w14:paraId="044F5C88" w14:textId="4428966B" w:rsidR="004D4F2F" w:rsidRDefault="00B6564B" w:rsidP="004D4F2F">
      <w:pPr>
        <w:pStyle w:val="ListParagraph"/>
        <w:numPr>
          <w:ilvl w:val="1"/>
          <w:numId w:val="7"/>
        </w:numPr>
      </w:pPr>
      <w:r>
        <w:t>No booking found</w:t>
      </w:r>
    </w:p>
    <w:p w14:paraId="054B500E" w14:textId="77777777" w:rsidR="00D648C9" w:rsidRDefault="00D648C9" w:rsidP="00D648C9">
      <w:pPr>
        <w:pStyle w:val="ListParagraph"/>
        <w:ind w:left="360"/>
      </w:pPr>
    </w:p>
    <w:p w14:paraId="7D8C57F1" w14:textId="782C5DA9" w:rsidR="00D648C9" w:rsidRDefault="00D648C9" w:rsidP="00D648C9">
      <w:pPr>
        <w:pStyle w:val="ListParagraph"/>
        <w:ind w:left="360"/>
      </w:pPr>
      <w:r>
        <w:t>In alternative flow if confirmation number entered by user</w:t>
      </w:r>
      <w:r w:rsidR="00545E61">
        <w:t xml:space="preserve"> does not find then no booking found message will be prompt.</w:t>
      </w:r>
    </w:p>
    <w:p w14:paraId="354ACEDA" w14:textId="77777777" w:rsidR="00D648C9" w:rsidRDefault="00D648C9" w:rsidP="00D648C9">
      <w:pPr>
        <w:pStyle w:val="ListParagraph"/>
        <w:ind w:left="360"/>
      </w:pPr>
    </w:p>
    <w:p w14:paraId="11EE49A7" w14:textId="77777777" w:rsidR="00D648C9" w:rsidRDefault="00D648C9" w:rsidP="00D648C9">
      <w:pPr>
        <w:pStyle w:val="ListParagraph"/>
        <w:ind w:left="360"/>
      </w:pPr>
    </w:p>
    <w:p w14:paraId="59DB8DBB" w14:textId="700C6D0F" w:rsidR="001D3823" w:rsidRDefault="00B6564B" w:rsidP="001D3823">
      <w:pPr>
        <w:pStyle w:val="ListParagraph"/>
        <w:numPr>
          <w:ilvl w:val="1"/>
          <w:numId w:val="7"/>
        </w:numPr>
      </w:pPr>
      <w:r>
        <w:t>Already checked in</w:t>
      </w:r>
    </w:p>
    <w:p w14:paraId="591210C2" w14:textId="2EE8CDB1" w:rsidR="00545E61" w:rsidRDefault="00545E61" w:rsidP="00545E61">
      <w:r>
        <w:t>When customer will click on check in if they are already checked in then already checked in message will be prompt.</w:t>
      </w:r>
    </w:p>
    <w:p w14:paraId="56D926DC" w14:textId="7A980BEF" w:rsidR="001D3823" w:rsidRDefault="00B6564B" w:rsidP="001D3823">
      <w:pPr>
        <w:pStyle w:val="ListParagraph"/>
        <w:numPr>
          <w:ilvl w:val="1"/>
          <w:numId w:val="7"/>
        </w:numPr>
      </w:pPr>
      <w:r>
        <w:t>Already checked out</w:t>
      </w:r>
    </w:p>
    <w:p w14:paraId="44474936" w14:textId="77777777" w:rsidR="00545E61" w:rsidRDefault="00545E61" w:rsidP="00545E61">
      <w:pPr>
        <w:pStyle w:val="ListParagraph"/>
        <w:ind w:left="360"/>
      </w:pPr>
    </w:p>
    <w:p w14:paraId="3427C343" w14:textId="2867835D" w:rsidR="00545E61" w:rsidRDefault="00545E61" w:rsidP="00545E61">
      <w:pPr>
        <w:pStyle w:val="ListParagraph"/>
        <w:ind w:left="360"/>
      </w:pPr>
      <w:r>
        <w:t xml:space="preserve">When customer will try to check out but they are already checked out with same booking number then already checked out message prompt. </w:t>
      </w:r>
    </w:p>
    <w:p w14:paraId="747AB183" w14:textId="77777777" w:rsidR="00545E61" w:rsidRDefault="00545E61" w:rsidP="00545E61">
      <w:pPr>
        <w:pStyle w:val="ListParagraph"/>
        <w:ind w:left="360"/>
      </w:pPr>
    </w:p>
    <w:p w14:paraId="1B60E241" w14:textId="6DAB2B97" w:rsidR="001D3823" w:rsidRDefault="00B6564B" w:rsidP="001D3823">
      <w:pPr>
        <w:pStyle w:val="ListParagraph"/>
        <w:numPr>
          <w:ilvl w:val="1"/>
          <w:numId w:val="7"/>
        </w:numPr>
      </w:pPr>
      <w:r>
        <w:t>Room not ready</w:t>
      </w:r>
    </w:p>
    <w:p w14:paraId="26273E4F" w14:textId="77777777" w:rsidR="00545E61" w:rsidRDefault="00545E61" w:rsidP="00545E61">
      <w:pPr>
        <w:pStyle w:val="ListParagraph"/>
        <w:ind w:left="360"/>
      </w:pPr>
    </w:p>
    <w:p w14:paraId="26994253" w14:textId="77777777" w:rsidR="00545E61" w:rsidRDefault="00545E61" w:rsidP="00545E61">
      <w:pPr>
        <w:pStyle w:val="ListParagraph"/>
        <w:ind w:left="360" w:firstLine="360"/>
      </w:pPr>
      <w:r>
        <w:t>If at step 3, of the normal flow the booking is found, but the room is still occupied, then</w:t>
      </w:r>
    </w:p>
    <w:p w14:paraId="4A8E2707" w14:textId="47F11BC0" w:rsidR="00545E61" w:rsidRDefault="00545E61" w:rsidP="00545E61">
      <w:pPr>
        <w:pStyle w:val="ListParagraph"/>
        <w:ind w:left="360"/>
      </w:pPr>
      <w:r>
        <w:t xml:space="preserve">         The system displays a room not ready message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6CCC944B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a </w:t>
      </w:r>
      <w:r w:rsidR="00B6564B">
        <w:t>check</w:t>
      </w:r>
      <w:r w:rsidR="00177B68">
        <w:t xml:space="preserve"> </w:t>
      </w:r>
      <w:r w:rsidR="00B6564B">
        <w:t>in</w:t>
      </w:r>
      <w:r w:rsidR="001D3823">
        <w:t xml:space="preserve"> is successful.</w:t>
      </w:r>
    </w:p>
    <w:p w14:paraId="080068DF" w14:textId="3BCDF822" w:rsidR="004D4F2F" w:rsidRDefault="00B6564B" w:rsidP="00B6564B">
      <w:pPr>
        <w:pStyle w:val="ListParagraph"/>
        <w:ind w:left="792" w:firstLine="648"/>
      </w:pPr>
      <w:r>
        <w:t>Booking state updates to CHECKED_IN</w:t>
      </w:r>
      <w:r w:rsidR="00D72A14">
        <w:t xml:space="preserve"> when check in is successful</w:t>
      </w:r>
    </w:p>
    <w:p w14:paraId="712889F1" w14:textId="0F2436CF" w:rsidR="00B6564B" w:rsidRDefault="00B6564B" w:rsidP="00B6564B">
      <w:pPr>
        <w:pStyle w:val="ListParagraph"/>
        <w:ind w:left="792" w:firstLine="648"/>
      </w:pPr>
      <w:r>
        <w:t>Room state updated to OCCUPIED</w:t>
      </w:r>
    </w:p>
    <w:p w14:paraId="136A4039" w14:textId="7F90B068" w:rsidR="004D4F2F" w:rsidRDefault="004D4F2F" w:rsidP="00177B68">
      <w:pPr>
        <w:pStyle w:val="ListParagraph"/>
        <w:ind w:left="792" w:firstLine="648"/>
      </w:pPr>
      <w:r>
        <w:t xml:space="preserve">The </w:t>
      </w:r>
      <w:r w:rsidR="00177B68">
        <w:t xml:space="preserve">active </w:t>
      </w:r>
      <w:r>
        <w:t xml:space="preserve">booking </w:t>
      </w:r>
      <w:r w:rsidR="001D3823">
        <w:t>can</w:t>
      </w:r>
      <w:r>
        <w:t xml:space="preserve"> be found by the hotel using the </w:t>
      </w:r>
      <w:r w:rsidR="00177B68">
        <w:t>room</w:t>
      </w:r>
      <w:r>
        <w:t xml:space="preserve"> number</w:t>
      </w:r>
    </w:p>
    <w:p w14:paraId="1204F5C0" w14:textId="713F4E7D" w:rsidR="00177B68" w:rsidRDefault="00177B68" w:rsidP="00177B68">
      <w:pPr>
        <w:pStyle w:val="ListParagraph"/>
        <w:numPr>
          <w:ilvl w:val="1"/>
          <w:numId w:val="7"/>
        </w:numPr>
      </w:pPr>
      <w:r>
        <w:t>All other unsuccessful scenarios</w:t>
      </w:r>
    </w:p>
    <w:p w14:paraId="24B2F631" w14:textId="25FBDAFE" w:rsidR="00177B68" w:rsidRDefault="00D72A14" w:rsidP="00177B68">
      <w:pPr>
        <w:pStyle w:val="ListParagraph"/>
        <w:ind w:left="1440"/>
      </w:pPr>
      <w:r>
        <w:t xml:space="preserve">There will be </w:t>
      </w:r>
      <w:r w:rsidR="00177B68">
        <w:t>No change to anything</w:t>
      </w:r>
      <w:r>
        <w:t>.</w:t>
      </w:r>
    </w:p>
    <w:p w14:paraId="56DABB7D" w14:textId="2DDE30A2" w:rsidR="00C30076" w:rsidRDefault="00C30076" w:rsidP="00C30076"/>
    <w:p w14:paraId="3FFC7EDC" w14:textId="77777777" w:rsidR="004D4F2F" w:rsidRDefault="004D4F2F" w:rsidP="00C30076"/>
    <w:p w14:paraId="20578706" w14:textId="77777777" w:rsidR="00C30076" w:rsidRDefault="00C30076" w:rsidP="00C30076">
      <w:pPr>
        <w:pStyle w:val="ListParagraph"/>
        <w:ind w:left="1440"/>
      </w:pPr>
    </w:p>
    <w:p w14:paraId="58E3B823" w14:textId="77777777" w:rsidR="00C30076" w:rsidRDefault="00C30076" w:rsidP="00C30076">
      <w:pPr>
        <w:pStyle w:val="ListParagraph"/>
        <w:ind w:left="1440"/>
      </w:pP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A24CD" w14:textId="77777777" w:rsidR="00DD3190" w:rsidRDefault="00DD3190" w:rsidP="00FA00EE">
      <w:pPr>
        <w:spacing w:after="0" w:line="240" w:lineRule="auto"/>
      </w:pPr>
      <w:r>
        <w:separator/>
      </w:r>
    </w:p>
  </w:endnote>
  <w:endnote w:type="continuationSeparator" w:id="0">
    <w:p w14:paraId="4D225AD7" w14:textId="77777777" w:rsidR="00DD3190" w:rsidRDefault="00DD3190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599F1" w14:textId="77777777" w:rsidR="00DD3190" w:rsidRDefault="00DD3190" w:rsidP="00FA00EE">
      <w:pPr>
        <w:spacing w:after="0" w:line="240" w:lineRule="auto"/>
      </w:pPr>
      <w:r>
        <w:separator/>
      </w:r>
    </w:p>
  </w:footnote>
  <w:footnote w:type="continuationSeparator" w:id="0">
    <w:p w14:paraId="01682010" w14:textId="77777777" w:rsidR="00DD3190" w:rsidRDefault="00DD3190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64923476" w14:textId="77777777" w:rsidTr="00FA00EE">
      <w:tc>
        <w:tcPr>
          <w:tcW w:w="4508" w:type="dxa"/>
        </w:tcPr>
        <w:p w14:paraId="5F877E00" w14:textId="2A4FF4A8" w:rsidR="00FA00EE" w:rsidRDefault="00722227">
          <w:pPr>
            <w:pStyle w:val="Header"/>
          </w:pPr>
          <w:r>
            <w:t>Hotel Booking Management</w:t>
          </w:r>
        </w:p>
      </w:tc>
      <w:tc>
        <w:tcPr>
          <w:tcW w:w="4508" w:type="dxa"/>
        </w:tcPr>
        <w:p w14:paraId="6BF9ADEC" w14:textId="77777777" w:rsidR="00FA00EE" w:rsidRDefault="00FA00EE">
          <w:pPr>
            <w:pStyle w:val="Header"/>
          </w:pPr>
        </w:p>
      </w:tc>
    </w:tr>
    <w:tr w:rsidR="00FA00EE" w14:paraId="7F7A4B60" w14:textId="77777777" w:rsidTr="00FA00EE">
      <w:tc>
        <w:tcPr>
          <w:tcW w:w="4508" w:type="dxa"/>
        </w:tcPr>
        <w:p w14:paraId="57F38B47" w14:textId="51EA873E" w:rsidR="00FA00EE" w:rsidRDefault="00FA00EE">
          <w:pPr>
            <w:pStyle w:val="Header"/>
          </w:pPr>
          <w:r>
            <w:t>Use-cas</w:t>
          </w:r>
          <w:r w:rsidR="00722227">
            <w:t>e Specification: Hotel Check In</w:t>
          </w:r>
        </w:p>
      </w:tc>
      <w:tc>
        <w:tcPr>
          <w:tcW w:w="4508" w:type="dxa"/>
        </w:tcPr>
        <w:p w14:paraId="3532F8A9" w14:textId="66F8E207" w:rsidR="00FA00EE" w:rsidRDefault="00722227">
          <w:pPr>
            <w:pStyle w:val="Header"/>
          </w:pPr>
          <w:r>
            <w:t>Date: 2</w:t>
          </w:r>
          <w:r w:rsidR="00646AB0">
            <w:t>4</w:t>
          </w:r>
          <w:r>
            <w:t>/09/2018</w:t>
          </w:r>
        </w:p>
      </w:tc>
    </w:tr>
  </w:tbl>
  <w:p w14:paraId="11AA95DE" w14:textId="77777777" w:rsidR="00FA00EE" w:rsidRDefault="00FA00EE">
    <w:pPr>
      <w:pStyle w:val="Header"/>
    </w:pPr>
  </w:p>
  <w:p w14:paraId="61A0386D" w14:textId="77777777" w:rsidR="00D72A14" w:rsidRDefault="00D7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67814"/>
    <w:rsid w:val="00177B68"/>
    <w:rsid w:val="001D3823"/>
    <w:rsid w:val="00264DB2"/>
    <w:rsid w:val="002B26BD"/>
    <w:rsid w:val="002E44DA"/>
    <w:rsid w:val="00317E47"/>
    <w:rsid w:val="00341248"/>
    <w:rsid w:val="003617B5"/>
    <w:rsid w:val="003F455A"/>
    <w:rsid w:val="00423B72"/>
    <w:rsid w:val="004A6B92"/>
    <w:rsid w:val="004D4F2F"/>
    <w:rsid w:val="004D70C3"/>
    <w:rsid w:val="00545E61"/>
    <w:rsid w:val="00590269"/>
    <w:rsid w:val="00646AB0"/>
    <w:rsid w:val="006A570F"/>
    <w:rsid w:val="006E2D21"/>
    <w:rsid w:val="00722227"/>
    <w:rsid w:val="007B641E"/>
    <w:rsid w:val="007E1313"/>
    <w:rsid w:val="008329A1"/>
    <w:rsid w:val="00835722"/>
    <w:rsid w:val="0089408B"/>
    <w:rsid w:val="008940DD"/>
    <w:rsid w:val="008B04A6"/>
    <w:rsid w:val="00900A42"/>
    <w:rsid w:val="009A20AB"/>
    <w:rsid w:val="009C7484"/>
    <w:rsid w:val="009E2880"/>
    <w:rsid w:val="00A35072"/>
    <w:rsid w:val="00AA2680"/>
    <w:rsid w:val="00AD72A0"/>
    <w:rsid w:val="00B14843"/>
    <w:rsid w:val="00B6564B"/>
    <w:rsid w:val="00B67C1A"/>
    <w:rsid w:val="00C30076"/>
    <w:rsid w:val="00CD2336"/>
    <w:rsid w:val="00D21691"/>
    <w:rsid w:val="00D648C9"/>
    <w:rsid w:val="00D72A14"/>
    <w:rsid w:val="00DD3190"/>
    <w:rsid w:val="00F31445"/>
    <w:rsid w:val="00F61FAF"/>
    <w:rsid w:val="00F77C3C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0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kumaran vamathevan</cp:lastModifiedBy>
  <cp:revision>2</cp:revision>
  <dcterms:created xsi:type="dcterms:W3CDTF">2018-09-24T09:16:00Z</dcterms:created>
  <dcterms:modified xsi:type="dcterms:W3CDTF">2018-09-24T09:16:00Z</dcterms:modified>
</cp:coreProperties>
</file>