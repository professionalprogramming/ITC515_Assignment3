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39D92" w14:textId="77777777"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14:paraId="3F90BAAA" w14:textId="77777777"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14:paraId="6D09A638" w14:textId="77777777"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14:paraId="5D1B7722" w14:textId="77777777" w:rsidR="00DF7A35" w:rsidRDefault="00DF7A35" w:rsidP="00DF7A35">
      <w:pPr>
        <w:pStyle w:val="bp"/>
        <w:spacing w:before="0" w:after="0"/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t xml:space="preserve">Test Case 2 </w:t>
      </w:r>
      <w:r>
        <w:rPr>
          <w:rFonts w:ascii="Arial" w:hAnsi="Arial"/>
          <w:b/>
        </w:rPr>
        <w:t xml:space="preserve">– </w:t>
      </w:r>
      <w:r>
        <w:rPr>
          <w:rFonts w:ascii="Arial" w:hAnsi="Arial"/>
          <w:b/>
          <w:color w:val="0000FF"/>
        </w:rPr>
        <w:t>Checkout</w:t>
      </w:r>
      <w:r>
        <w:rPr>
          <w:rFonts w:ascii="Arial" w:hAnsi="Arial"/>
          <w:b/>
        </w:rPr>
        <w:t>:</w:t>
      </w:r>
    </w:p>
    <w:p w14:paraId="01B633B7" w14:textId="77777777" w:rsidR="00DF7A35" w:rsidRDefault="00DF7A35" w:rsidP="00DF7A35">
      <w:pPr>
        <w:pStyle w:val="bp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Description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color w:val="000000" w:themeColor="text1"/>
        </w:rPr>
        <w:t xml:space="preserve">First customer will come to the main booking page where he can check out. And </w:t>
      </w:r>
      <w:r>
        <w:t>the booking state should be CHECKING</w:t>
      </w:r>
    </w:p>
    <w:p w14:paraId="45EA9739" w14:textId="77777777" w:rsidR="00DF7A35" w:rsidRDefault="00DF7A35" w:rsidP="00DF7A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Pre-conditions</w:t>
      </w:r>
      <w:r>
        <w:rPr>
          <w:rFonts w:ascii="Arial" w:hAnsi="Arial" w:cs="Arial"/>
          <w:sz w:val="20"/>
          <w:szCs w:val="20"/>
        </w:rPr>
        <w:t>: parameters should be pass correctly - (</w:t>
      </w:r>
      <w:proofErr w:type="spellStart"/>
      <w:r>
        <w:rPr>
          <w:rFonts w:ascii="Arial" w:hAnsi="Arial" w:cs="Arial"/>
          <w:sz w:val="20"/>
          <w:szCs w:val="20"/>
        </w:rPr>
        <w:t>refNumber</w:t>
      </w:r>
      <w:proofErr w:type="spellEnd"/>
      <w:r>
        <w:rPr>
          <w:rFonts w:ascii="Arial" w:hAnsi="Arial" w:cs="Arial"/>
          <w:sz w:val="20"/>
          <w:szCs w:val="20"/>
        </w:rPr>
        <w:t>, Date)</w:t>
      </w:r>
    </w:p>
    <w:p w14:paraId="53B831D6" w14:textId="77777777" w:rsidR="00DF7A35" w:rsidRDefault="00DF7A35" w:rsidP="00DF7A35">
      <w:r>
        <w:rPr>
          <w:rFonts w:ascii="Arial" w:hAnsi="Arial" w:cs="Arial"/>
          <w:sz w:val="20"/>
          <w:szCs w:val="20"/>
          <w:u w:val="single"/>
        </w:rPr>
        <w:t>Post-conditions</w:t>
      </w:r>
      <w:r>
        <w:rPr>
          <w:rFonts w:ascii="Arial" w:hAnsi="Arial" w:cs="Arial"/>
          <w:sz w:val="20"/>
          <w:szCs w:val="20"/>
        </w:rPr>
        <w:t xml:space="preserve">: </w:t>
      </w:r>
      <w:r>
        <w:t>the booking state should be CHECKING</w:t>
      </w:r>
    </w:p>
    <w:p w14:paraId="5C5CBE33" w14:textId="77777777" w:rsidR="00DF7A35" w:rsidRDefault="00DF7A35" w:rsidP="00DF7A35">
      <w:pPr>
        <w:pStyle w:val="bp"/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Data required</w:t>
      </w:r>
      <w:r>
        <w:rPr>
          <w:rFonts w:ascii="Arial" w:hAnsi="Arial" w:cs="Arial"/>
          <w:sz w:val="20"/>
          <w:szCs w:val="20"/>
        </w:rPr>
        <w:t>: Reference number and date</w:t>
      </w:r>
    </w:p>
    <w:p w14:paraId="1F30AE5B" w14:textId="6CF99419" w:rsidR="004F130B" w:rsidRDefault="00DF7A35" w:rsidP="00DF7A35">
      <w:pPr>
        <w:pStyle w:val="bp"/>
        <w:spacing w:before="0" w:after="0"/>
        <w:rPr>
          <w:rFonts w:ascii="Arial" w:hAnsi="Arial"/>
          <w:b/>
          <w:color w:val="0000FF"/>
        </w:rPr>
      </w:pPr>
      <w:r w:rsidRPr="0091603D">
        <w:rPr>
          <w:rFonts w:ascii="Arial" w:hAnsi="Arial"/>
          <w:b/>
          <w:color w:val="0000FF"/>
        </w:rPr>
        <w:t xml:space="preserve"> </w:t>
      </w:r>
      <w:r w:rsidR="004F130B" w:rsidRPr="0091603D">
        <w:rPr>
          <w:rFonts w:ascii="Arial" w:hAnsi="Arial"/>
          <w:b/>
          <w:color w:val="0000FF"/>
        </w:rPr>
        <w:t>[</w:t>
      </w:r>
      <w:r w:rsidR="009C3CD6" w:rsidRPr="0091603D">
        <w:rPr>
          <w:rFonts w:ascii="Arial" w:hAnsi="Arial"/>
          <w:b/>
          <w:color w:val="0000FF"/>
        </w:rPr>
        <w:t>Repeat</w:t>
      </w:r>
      <w:r w:rsidR="004F130B" w:rsidRPr="0091603D">
        <w:rPr>
          <w:rFonts w:ascii="Arial" w:hAnsi="Arial"/>
          <w:b/>
          <w:color w:val="0000FF"/>
        </w:rPr>
        <w:t xml:space="preserve"> as needed]</w:t>
      </w:r>
    </w:p>
    <w:p w14:paraId="268C39FF" w14:textId="77777777" w:rsidR="001D1274" w:rsidRPr="0091603D" w:rsidRDefault="001D1274" w:rsidP="004F130B">
      <w:pPr>
        <w:pStyle w:val="bp"/>
        <w:spacing w:before="0" w:after="0"/>
        <w:rPr>
          <w:rFonts w:ascii="Arial" w:hAnsi="Arial"/>
          <w:b/>
          <w:color w:val="0000FF"/>
        </w:rPr>
      </w:pPr>
    </w:p>
    <w:p w14:paraId="7A656716" w14:textId="299D9A2C" w:rsidR="004F130B" w:rsidRDefault="004F130B" w:rsidP="003720ED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 </w:t>
      </w:r>
    </w:p>
    <w:p w14:paraId="6BDCCCB2" w14:textId="31EF540F" w:rsidR="00134C7A" w:rsidRDefault="00617A51" w:rsidP="00B468D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 w:eastAsia="en-US"/>
        </w:rPr>
        <w:drawing>
          <wp:inline distT="0" distB="0" distL="0" distR="0" wp14:anchorId="37134050" wp14:editId="37576A62">
            <wp:extent cx="7781925" cy="19589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testca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0"/>
                    <a:stretch/>
                  </pic:blipFill>
                  <pic:spPr bwMode="auto">
                    <a:xfrm>
                      <a:off x="0" y="0"/>
                      <a:ext cx="7781925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739FA" w14:textId="77777777" w:rsidR="00134C7A" w:rsidRPr="00134C7A" w:rsidRDefault="00134C7A" w:rsidP="00134C7A"/>
    <w:p w14:paraId="4578834A" w14:textId="4EB80EE0" w:rsidR="00134C7A" w:rsidRDefault="00134C7A" w:rsidP="00134C7A"/>
    <w:p w14:paraId="061F862A" w14:textId="026AA41F" w:rsidR="003720ED" w:rsidRPr="00134C7A" w:rsidRDefault="00134C7A" w:rsidP="00134C7A">
      <w:pPr>
        <w:tabs>
          <w:tab w:val="left" w:pos="8940"/>
        </w:tabs>
      </w:pPr>
      <w:r>
        <w:tab/>
      </w:r>
      <w:bookmarkStart w:id="0" w:name="_GoBack"/>
      <w:bookmarkEnd w:id="0"/>
    </w:p>
    <w:sectPr w:rsidR="003720ED" w:rsidRPr="00134C7A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80B21" w14:textId="77777777" w:rsidR="00404C76" w:rsidRDefault="00404C76">
      <w:r>
        <w:separator/>
      </w:r>
    </w:p>
  </w:endnote>
  <w:endnote w:type="continuationSeparator" w:id="0">
    <w:p w14:paraId="40DBA288" w14:textId="77777777" w:rsidR="00404C76" w:rsidRDefault="004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0EBE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5EF62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16D4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17A5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17A5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5ED9" w14:textId="77777777" w:rsidR="00404C76" w:rsidRDefault="00404C76">
      <w:r>
        <w:separator/>
      </w:r>
    </w:p>
  </w:footnote>
  <w:footnote w:type="continuationSeparator" w:id="0">
    <w:p w14:paraId="0C9EB897" w14:textId="77777777" w:rsidR="00404C76" w:rsidRDefault="00404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76CA5" w14:textId="351E3DA7" w:rsidR="004F130B" w:rsidRPr="00B42548" w:rsidRDefault="004F130B" w:rsidP="004F130B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Hotel Management System | Test Cases : Check</w:t>
    </w:r>
    <w:r w:rsidR="00DF7A35">
      <w:rPr>
        <w:b/>
        <w:sz w:val="28"/>
      </w:rPr>
      <w:t>out</w:t>
    </w:r>
  </w:p>
  <w:p w14:paraId="12C5A2AC" w14:textId="004FA5D3" w:rsidR="00B468D4" w:rsidRPr="004F130B" w:rsidRDefault="004F130B" w:rsidP="004F130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34C7A"/>
    <w:rsid w:val="00154D6A"/>
    <w:rsid w:val="0015543B"/>
    <w:rsid w:val="00181694"/>
    <w:rsid w:val="0018240E"/>
    <w:rsid w:val="0018506B"/>
    <w:rsid w:val="00192656"/>
    <w:rsid w:val="00193AF9"/>
    <w:rsid w:val="00197530"/>
    <w:rsid w:val="001A0459"/>
    <w:rsid w:val="001A6775"/>
    <w:rsid w:val="001A7865"/>
    <w:rsid w:val="001B0072"/>
    <w:rsid w:val="001D00C4"/>
    <w:rsid w:val="001D127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20ED"/>
    <w:rsid w:val="00374830"/>
    <w:rsid w:val="00382D26"/>
    <w:rsid w:val="003910B3"/>
    <w:rsid w:val="003A25C3"/>
    <w:rsid w:val="003D2ED7"/>
    <w:rsid w:val="003E438C"/>
    <w:rsid w:val="003F1D6E"/>
    <w:rsid w:val="00404C76"/>
    <w:rsid w:val="00434231"/>
    <w:rsid w:val="0046703C"/>
    <w:rsid w:val="004A0610"/>
    <w:rsid w:val="004A279E"/>
    <w:rsid w:val="004A4B81"/>
    <w:rsid w:val="004A71EF"/>
    <w:rsid w:val="004D1C11"/>
    <w:rsid w:val="004E420D"/>
    <w:rsid w:val="004E5DEB"/>
    <w:rsid w:val="004F130B"/>
    <w:rsid w:val="004F4FB4"/>
    <w:rsid w:val="004F7B53"/>
    <w:rsid w:val="004F7C17"/>
    <w:rsid w:val="00520EF0"/>
    <w:rsid w:val="00536681"/>
    <w:rsid w:val="00553DAD"/>
    <w:rsid w:val="005658A3"/>
    <w:rsid w:val="005706E3"/>
    <w:rsid w:val="00576454"/>
    <w:rsid w:val="005B48A6"/>
    <w:rsid w:val="005E1449"/>
    <w:rsid w:val="005E2ADA"/>
    <w:rsid w:val="005E7AEA"/>
    <w:rsid w:val="005F0EB8"/>
    <w:rsid w:val="00604AE4"/>
    <w:rsid w:val="00617A51"/>
    <w:rsid w:val="00620950"/>
    <w:rsid w:val="00635CE7"/>
    <w:rsid w:val="0064777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1781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F7E"/>
    <w:rsid w:val="00981DE1"/>
    <w:rsid w:val="00983E57"/>
    <w:rsid w:val="009C06FE"/>
    <w:rsid w:val="009C3CD6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631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7A35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7C43B"/>
  <w15:docId w15:val="{7E7BB2C6-08EB-4505-8EE1-DFD2C496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F7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kumaran vamathevan</cp:lastModifiedBy>
  <cp:revision>2</cp:revision>
  <cp:lastPrinted>2003-10-05T22:49:00Z</cp:lastPrinted>
  <dcterms:created xsi:type="dcterms:W3CDTF">2018-09-24T08:55:00Z</dcterms:created>
  <dcterms:modified xsi:type="dcterms:W3CDTF">2018-09-24T08:55:00Z</dcterms:modified>
</cp:coreProperties>
</file>