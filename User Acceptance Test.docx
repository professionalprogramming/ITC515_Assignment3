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8ABE" w14:textId="77777777" w:rsidR="00F5466B" w:rsidRDefault="00F5466B">
      <w:bookmarkStart w:id="0" w:name="_GoBack"/>
      <w:bookmarkEnd w:id="0"/>
    </w:p>
    <w:p w14:paraId="34B38601" w14:textId="3CE6B13C" w:rsidR="00AE6501" w:rsidRDefault="00AE6501"/>
    <w:p w14:paraId="6628AB81" w14:textId="77777777" w:rsidR="00AE6501" w:rsidRDefault="00AE6501"/>
    <w:p w14:paraId="515C7529" w14:textId="77777777" w:rsidR="00F5466B" w:rsidRDefault="00F5466B"/>
    <w:p w14:paraId="63079370" w14:textId="63A06CBA" w:rsidR="00F5466B" w:rsidRPr="00F5466B" w:rsidRDefault="00F5466B">
      <w:pPr>
        <w:rPr>
          <w:b/>
        </w:rPr>
      </w:pPr>
      <w:r w:rsidRPr="00F5466B">
        <w:rPr>
          <w:b/>
        </w:rPr>
        <w:t>1.</w:t>
      </w:r>
    </w:p>
    <w:p w14:paraId="34B01EF5" w14:textId="77777777" w:rsidR="00F5466B" w:rsidRDefault="00F5466B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D25C76" w14:paraId="08AADAAE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AA30D7" w14:textId="77777777" w:rsidR="00E303EF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206AB8" w14:textId="3C8F6D71" w:rsidR="00E303EF" w:rsidRPr="00D25C76" w:rsidRDefault="00935D45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bookmarkStart w:id="1" w:name="OLE_LINK1"/>
            <w:bookmarkStart w:id="2" w:name="OLE_LINK2"/>
            <w:proofErr w:type="spellStart"/>
            <w:r w:rsidRPr="00D25C76">
              <w:rPr>
                <w:color w:val="000000" w:themeColor="text1"/>
                <w:sz w:val="24"/>
                <w:szCs w:val="24"/>
              </w:rPr>
              <w:t>Checkin</w:t>
            </w:r>
            <w:proofErr w:type="spellEnd"/>
            <w:r w:rsidRPr="00D25C76">
              <w:rPr>
                <w:color w:val="000000" w:themeColor="text1"/>
                <w:sz w:val="24"/>
                <w:szCs w:val="24"/>
              </w:rPr>
              <w:t xml:space="preserve"> for the booking</w:t>
            </w:r>
            <w:bookmarkEnd w:id="1"/>
            <w:bookmarkEnd w:id="2"/>
          </w:p>
        </w:tc>
      </w:tr>
      <w:tr w:rsidR="00A30AD6" w:rsidRPr="00D25C76" w14:paraId="09A1F6E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9403C7" w14:textId="77777777" w:rsidR="00A30AD6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</w:t>
            </w:r>
            <w:r w:rsidR="00531B5A" w:rsidRPr="00D25C76">
              <w:rPr>
                <w:color w:val="000000" w:themeColor="text1"/>
              </w:rPr>
              <w:t xml:space="preserve"> </w:t>
            </w:r>
            <w:r w:rsidRPr="00D25C76">
              <w:rPr>
                <w:color w:val="000000" w:themeColor="text1"/>
              </w:rPr>
              <w:t xml:space="preserve">Case </w:t>
            </w:r>
            <w:r w:rsidR="00A30AD6" w:rsidRPr="00D25C76">
              <w:rPr>
                <w:color w:val="000000" w:themeColor="text1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61B678" w14:textId="60C54B95" w:rsidR="00A30AD6" w:rsidRPr="00D25C76" w:rsidRDefault="00935D45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25C76">
              <w:rPr>
                <w:color w:val="000000" w:themeColor="text1"/>
                <w:sz w:val="24"/>
                <w:szCs w:val="24"/>
              </w:rPr>
              <w:t>Checkin</w:t>
            </w:r>
            <w:proofErr w:type="spellEnd"/>
            <w:r w:rsidRPr="00D25C76">
              <w:rPr>
                <w:color w:val="000000" w:themeColor="text1"/>
                <w:sz w:val="24"/>
                <w:szCs w:val="24"/>
              </w:rPr>
              <w:t xml:space="preserve"> method for the booking</w:t>
            </w:r>
          </w:p>
        </w:tc>
      </w:tr>
      <w:tr w:rsidR="00E303EF" w:rsidRPr="00D25C76" w14:paraId="7CB91E18" w14:textId="77777777" w:rsidTr="00935D45">
        <w:trPr>
          <w:cantSplit/>
          <w:trHeight w:val="754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88F50D" w14:textId="77777777" w:rsidR="00E303EF" w:rsidRPr="00D25C76" w:rsidRDefault="00E303EF" w:rsidP="00D24817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2DA900" w14:textId="2647B572" w:rsidR="00E303EF" w:rsidRPr="00D25C76" w:rsidRDefault="00476AA5" w:rsidP="00476AA5">
            <w:pPr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First customer will come to the main booking page where he can book, check in room to stay.</w:t>
            </w:r>
          </w:p>
        </w:tc>
      </w:tr>
      <w:tr w:rsidR="00E303EF" w:rsidRPr="00D25C76" w14:paraId="3CD6651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C4684A" w14:textId="77777777" w:rsidR="00E303EF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E1DC89" w14:textId="79240D20" w:rsidR="00E303EF" w:rsidRPr="00D25C76" w:rsidRDefault="00476AA5" w:rsidP="00476AA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 be displayed</w:t>
            </w:r>
          </w:p>
        </w:tc>
      </w:tr>
      <w:tr w:rsidR="00E303EF" w:rsidRPr="00D25C76" w14:paraId="42E0AF1D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EFE2DE" w14:textId="77777777" w:rsidR="00E303EF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DF2023" w14:textId="7095B4A3" w:rsidR="00E303EF" w:rsidRPr="00D25C76" w:rsidRDefault="00476AA5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 be displayed as checked In status</w:t>
            </w:r>
          </w:p>
        </w:tc>
      </w:tr>
      <w:tr w:rsidR="00E303EF" w:rsidRPr="00D25C76" w14:paraId="2B23E9FF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AAC18E" w14:textId="77777777" w:rsidR="00E303EF" w:rsidRPr="00D25C76" w:rsidRDefault="00A37650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</w:t>
            </w:r>
            <w:r w:rsidR="00E303EF" w:rsidRPr="00D25C76">
              <w:rPr>
                <w:color w:val="000000" w:themeColor="text1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D02C24" w14:textId="6CA3CF5F" w:rsidR="00E303EF" w:rsidRPr="00D25C76" w:rsidRDefault="009564D3">
            <w:pPr>
              <w:pStyle w:val="bp"/>
              <w:rPr>
                <w:bCs/>
                <w:color w:val="000000" w:themeColor="text1"/>
                <w:sz w:val="24"/>
              </w:rPr>
            </w:pPr>
            <w:r w:rsidRPr="00D25C76">
              <w:rPr>
                <w:bCs/>
                <w:color w:val="000000" w:themeColor="text1"/>
                <w:sz w:val="24"/>
              </w:rPr>
              <w:t xml:space="preserve">Here user can add booking </w:t>
            </w:r>
            <w:r w:rsidR="00A630FD" w:rsidRPr="00D25C76">
              <w:rPr>
                <w:bCs/>
                <w:color w:val="000000" w:themeColor="text1"/>
                <w:sz w:val="24"/>
              </w:rPr>
              <w:t>reference number</w:t>
            </w:r>
            <w:r w:rsidRPr="00D25C76">
              <w:rPr>
                <w:bCs/>
                <w:color w:val="000000" w:themeColor="text1"/>
                <w:sz w:val="24"/>
              </w:rPr>
              <w:t xml:space="preserve"> and date then checking to room </w:t>
            </w:r>
          </w:p>
          <w:p w14:paraId="5A3A4CD3" w14:textId="77777777" w:rsidR="00E303EF" w:rsidRPr="00D25C76" w:rsidRDefault="00E303EF">
            <w:pPr>
              <w:pStyle w:val="bp"/>
              <w:rPr>
                <w:bCs/>
                <w:color w:val="000000" w:themeColor="text1"/>
                <w:sz w:val="24"/>
              </w:rPr>
            </w:pPr>
          </w:p>
          <w:p w14:paraId="09A21C4A" w14:textId="77777777" w:rsidR="00E303EF" w:rsidRPr="00D25C76" w:rsidRDefault="00E303EF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536681" w:rsidRPr="00D25C76" w14:paraId="03FD39F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BD4AE6F" w14:textId="77777777" w:rsidR="00536681" w:rsidRPr="00D25C76" w:rsidRDefault="0053668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34A726" w14:textId="77777777" w:rsidR="00536681" w:rsidRPr="00D25C76" w:rsidRDefault="00536681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F1585" w:rsidRPr="00D25C76" w14:paraId="533D752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A4A3ED" w14:textId="77777777" w:rsidR="00DF1585" w:rsidRPr="00D25C7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31789D" w14:textId="77777777" w:rsidR="00DF1585" w:rsidRPr="00D25C7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3ECFDBF" w14:textId="77777777" w:rsidR="00DF1585" w:rsidRPr="00D25C76" w:rsidRDefault="00DF1585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5CF52A5" w14:textId="77777777" w:rsidR="00DF1585" w:rsidRPr="00D25C76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DA237A3" w14:textId="77777777" w:rsidR="00DF1585" w:rsidRPr="00D25C76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DF1585" w:rsidRPr="00D25C76" w14:paraId="396E07E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7C44CA1" w14:textId="77777777" w:rsidR="00DF1585" w:rsidRPr="00D25C76" w:rsidRDefault="00DF1585" w:rsidP="00B71A35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0BCB92B" w14:textId="3374A16D" w:rsidR="00DF1585" w:rsidRPr="00D25C76" w:rsidRDefault="009564D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booking reference number </w:t>
            </w:r>
          </w:p>
        </w:tc>
        <w:tc>
          <w:tcPr>
            <w:tcW w:w="5596" w:type="dxa"/>
          </w:tcPr>
          <w:p w14:paraId="23188A0E" w14:textId="777A2859" w:rsidR="00DF1585" w:rsidRPr="00D25C76" w:rsidRDefault="009564D3" w:rsidP="0093488F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ref number</w:t>
            </w:r>
          </w:p>
        </w:tc>
        <w:tc>
          <w:tcPr>
            <w:tcW w:w="714" w:type="dxa"/>
          </w:tcPr>
          <w:p w14:paraId="7F74EFFB" w14:textId="246ACC67" w:rsidR="00DF1585" w:rsidRPr="00D25C76" w:rsidRDefault="009564D3" w:rsidP="0093488F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44277987" w14:textId="77777777" w:rsidR="00DF1585" w:rsidRPr="00D25C76" w:rsidRDefault="00DF1585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F1585" w:rsidRPr="00D25C76" w14:paraId="69E81B4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D333823" w14:textId="77777777" w:rsidR="00DF1585" w:rsidRPr="00D25C76" w:rsidRDefault="00DF1585" w:rsidP="00B71A35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0FD682A" w14:textId="30305ED0" w:rsidR="00DF1585" w:rsidRPr="00D25C76" w:rsidRDefault="009564D3" w:rsidP="00362280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date </w:t>
            </w:r>
          </w:p>
        </w:tc>
        <w:tc>
          <w:tcPr>
            <w:tcW w:w="5596" w:type="dxa"/>
          </w:tcPr>
          <w:p w14:paraId="5491D7BE" w14:textId="0D23FE69" w:rsidR="00DF1585" w:rsidRPr="00D25C76" w:rsidRDefault="009564D3" w:rsidP="0093488F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date</w:t>
            </w:r>
          </w:p>
        </w:tc>
        <w:tc>
          <w:tcPr>
            <w:tcW w:w="714" w:type="dxa"/>
          </w:tcPr>
          <w:p w14:paraId="7A0E6E9C" w14:textId="38E3C26F" w:rsidR="00DF1585" w:rsidRPr="00D25C76" w:rsidRDefault="009564D3" w:rsidP="0093488F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16B647AB" w14:textId="77777777" w:rsidR="00DF1585" w:rsidRPr="00D25C76" w:rsidRDefault="00DF1585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F1585" w:rsidRPr="00D25C76" w14:paraId="46464E6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86C2AF3" w14:textId="77777777" w:rsidR="00DF1585" w:rsidRPr="00D25C76" w:rsidRDefault="00DF1585" w:rsidP="00B71A35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8B854D0" w14:textId="0A3C2D94" w:rsidR="00DF1585" w:rsidRPr="00D25C76" w:rsidRDefault="009564D3" w:rsidP="00362280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Click Checked in button</w:t>
            </w:r>
          </w:p>
        </w:tc>
        <w:tc>
          <w:tcPr>
            <w:tcW w:w="5596" w:type="dxa"/>
          </w:tcPr>
          <w:p w14:paraId="129A93AB" w14:textId="76EC1886" w:rsidR="00DF1585" w:rsidRPr="00D25C76" w:rsidRDefault="009564D3" w:rsidP="0093488F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Should Show “Successfully Checked In “</w:t>
            </w:r>
          </w:p>
        </w:tc>
        <w:tc>
          <w:tcPr>
            <w:tcW w:w="714" w:type="dxa"/>
          </w:tcPr>
          <w:p w14:paraId="4F1FD45F" w14:textId="5A75B8E0" w:rsidR="00DF1585" w:rsidRPr="00D25C76" w:rsidRDefault="009564D3" w:rsidP="0093488F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132324C5" w14:textId="77777777" w:rsidR="00DF1585" w:rsidRPr="00D25C76" w:rsidRDefault="00DF1585" w:rsidP="00E965BA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14:paraId="123A2E58" w14:textId="77777777" w:rsidR="00A30AD6" w:rsidRPr="00D25C76" w:rsidRDefault="00A30AD6" w:rsidP="00374830">
      <w:pPr>
        <w:pStyle w:val="bp"/>
        <w:spacing w:before="0" w:after="0"/>
        <w:rPr>
          <w:color w:val="000000" w:themeColor="text1"/>
        </w:rPr>
      </w:pPr>
    </w:p>
    <w:p w14:paraId="5D109B8B" w14:textId="77777777" w:rsidR="00A37650" w:rsidRPr="00D25C76" w:rsidRDefault="00A37650" w:rsidP="00780A9A">
      <w:pPr>
        <w:pStyle w:val="bp"/>
        <w:spacing w:before="0" w:after="0"/>
        <w:rPr>
          <w:color w:val="000000" w:themeColor="text1"/>
        </w:rPr>
      </w:pPr>
    </w:p>
    <w:p w14:paraId="612BF877" w14:textId="77777777" w:rsidR="00A37650" w:rsidRPr="00D25C76" w:rsidRDefault="00A37650" w:rsidP="00780A9A">
      <w:pPr>
        <w:pStyle w:val="bp"/>
        <w:spacing w:before="0" w:after="0"/>
        <w:rPr>
          <w:color w:val="000000" w:themeColor="text1"/>
        </w:rPr>
        <w:sectPr w:rsidR="00A37650" w:rsidRPr="00D25C76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E7C651" w14:textId="77777777" w:rsidR="00780A9A" w:rsidRPr="00D25C76" w:rsidRDefault="00780A9A" w:rsidP="00780A9A">
      <w:pPr>
        <w:pStyle w:val="bp"/>
        <w:spacing w:before="0" w:after="0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1913"/>
        <w:gridCol w:w="2158"/>
        <w:gridCol w:w="2158"/>
        <w:gridCol w:w="2158"/>
        <w:gridCol w:w="2158"/>
      </w:tblGrid>
      <w:tr w:rsidR="00780A9A" w:rsidRPr="00D25C76" w14:paraId="1976011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B01081" w14:textId="77777777" w:rsidR="00780A9A" w:rsidRPr="00D25C76" w:rsidRDefault="00A37650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Data Table</w:t>
            </w:r>
          </w:p>
        </w:tc>
      </w:tr>
      <w:tr w:rsidR="00572CE5" w:rsidRPr="00D25C76" w14:paraId="6A2D3BC9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150CEC" w14:textId="77777777" w:rsidR="00780A9A" w:rsidRPr="00D25C76" w:rsidRDefault="00780A9A" w:rsidP="00572CE5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9DA8B4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DDB9B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BE9775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C54EA6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672CC5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572CE5" w:rsidRPr="00D25C76" w14:paraId="2F06CE64" w14:textId="77777777" w:rsidTr="00A630FD">
        <w:trPr>
          <w:trHeight w:val="2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45B6D07" w14:textId="79A339FC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Reference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22728BAC" w14:textId="163BAB43" w:rsidR="00780A9A" w:rsidRPr="00D25C76" w:rsidRDefault="00A630FD" w:rsidP="00A630FD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1F650F11" w14:textId="4DEB6C4B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2FFC0E4" w14:textId="7BEBC4AC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897A9C5" w14:textId="48677F75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D58B439" w14:textId="237E58E5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1234567</w:t>
            </w:r>
          </w:p>
        </w:tc>
      </w:tr>
      <w:tr w:rsidR="00572CE5" w:rsidRPr="00D25C76" w14:paraId="5E2884E4" w14:textId="77777777" w:rsidTr="00A630FD">
        <w:trPr>
          <w:trHeight w:val="200"/>
        </w:trPr>
        <w:tc>
          <w:tcPr>
            <w:tcW w:w="2448" w:type="dxa"/>
            <w:shd w:val="clear" w:color="auto" w:fill="E0E0E0"/>
          </w:tcPr>
          <w:p w14:paraId="3328AA72" w14:textId="0F19ABE1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date</w:t>
            </w:r>
          </w:p>
        </w:tc>
        <w:tc>
          <w:tcPr>
            <w:tcW w:w="1944" w:type="dxa"/>
            <w:shd w:val="clear" w:color="auto" w:fill="auto"/>
          </w:tcPr>
          <w:p w14:paraId="3A1FA245" w14:textId="2F079CBE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19-09-2018</w:t>
            </w:r>
          </w:p>
        </w:tc>
        <w:tc>
          <w:tcPr>
            <w:tcW w:w="2196" w:type="dxa"/>
            <w:shd w:val="clear" w:color="auto" w:fill="auto"/>
          </w:tcPr>
          <w:p w14:paraId="6AA0F626" w14:textId="697A226E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20-09-2018</w:t>
            </w:r>
          </w:p>
        </w:tc>
        <w:tc>
          <w:tcPr>
            <w:tcW w:w="2196" w:type="dxa"/>
            <w:shd w:val="clear" w:color="auto" w:fill="auto"/>
          </w:tcPr>
          <w:p w14:paraId="3C0FFBC7" w14:textId="377E6EB6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21-09-2018</w:t>
            </w:r>
          </w:p>
        </w:tc>
        <w:tc>
          <w:tcPr>
            <w:tcW w:w="2196" w:type="dxa"/>
            <w:shd w:val="clear" w:color="auto" w:fill="auto"/>
          </w:tcPr>
          <w:p w14:paraId="4C3AD151" w14:textId="29469E9A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22-09-2018</w:t>
            </w:r>
          </w:p>
        </w:tc>
        <w:tc>
          <w:tcPr>
            <w:tcW w:w="2196" w:type="dxa"/>
            <w:shd w:val="clear" w:color="auto" w:fill="auto"/>
          </w:tcPr>
          <w:p w14:paraId="077CE9F8" w14:textId="4B34234A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23-09-2018</w:t>
            </w:r>
          </w:p>
        </w:tc>
      </w:tr>
    </w:tbl>
    <w:p w14:paraId="59B1E5FA" w14:textId="77777777" w:rsidR="00780A9A" w:rsidRPr="00D25C76" w:rsidRDefault="00780A9A" w:rsidP="00780A9A">
      <w:pPr>
        <w:pStyle w:val="bp"/>
        <w:spacing w:before="0" w:after="0"/>
        <w:rPr>
          <w:color w:val="000000" w:themeColor="text1"/>
        </w:rPr>
      </w:pPr>
    </w:p>
    <w:p w14:paraId="18D088B5" w14:textId="77777777" w:rsidR="0004651B" w:rsidRPr="00D25C76" w:rsidRDefault="0004651B" w:rsidP="00374830">
      <w:pPr>
        <w:pStyle w:val="bp"/>
        <w:spacing w:before="0" w:after="0"/>
        <w:rPr>
          <w:color w:val="000000" w:themeColor="text1"/>
        </w:rPr>
      </w:pPr>
    </w:p>
    <w:p w14:paraId="2C5D689A" w14:textId="77777777" w:rsidR="00D25C76" w:rsidRDefault="00D25C76" w:rsidP="00374830">
      <w:pPr>
        <w:pStyle w:val="bp"/>
        <w:spacing w:before="0" w:after="0"/>
        <w:rPr>
          <w:color w:val="000000" w:themeColor="text1"/>
        </w:rPr>
      </w:pPr>
    </w:p>
    <w:p w14:paraId="1C77FF9A" w14:textId="77777777" w:rsidR="00F5466B" w:rsidRDefault="00F5466B" w:rsidP="00374830">
      <w:pPr>
        <w:pStyle w:val="bp"/>
        <w:spacing w:before="0" w:after="0"/>
        <w:rPr>
          <w:color w:val="000000" w:themeColor="text1"/>
        </w:rPr>
      </w:pPr>
    </w:p>
    <w:p w14:paraId="42957D3A" w14:textId="7BF20271" w:rsidR="00F5466B" w:rsidRPr="00F5466B" w:rsidRDefault="00F5466B" w:rsidP="00374830">
      <w:pPr>
        <w:pStyle w:val="bp"/>
        <w:spacing w:before="0" w:after="0"/>
        <w:rPr>
          <w:b/>
          <w:color w:val="000000" w:themeColor="text1"/>
        </w:rPr>
      </w:pPr>
      <w:r w:rsidRPr="00F5466B">
        <w:rPr>
          <w:b/>
          <w:color w:val="000000" w:themeColor="text1"/>
        </w:rPr>
        <w:t>2.</w:t>
      </w:r>
    </w:p>
    <w:p w14:paraId="1682A394" w14:textId="77777777" w:rsidR="00D25C76" w:rsidRPr="00D25C76" w:rsidRDefault="00D25C76" w:rsidP="00374830">
      <w:pPr>
        <w:pStyle w:val="bp"/>
        <w:spacing w:before="0" w:after="0"/>
        <w:rPr>
          <w:color w:val="000000" w:themeColor="text1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25C76" w:rsidRPr="00D25C76" w14:paraId="43222821" w14:textId="77777777" w:rsidTr="00DD59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CB2942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FAAF42" w14:textId="4DED60A4" w:rsidR="00D25C76" w:rsidRPr="00D25C76" w:rsidRDefault="00D25C76" w:rsidP="008F19E6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Checkout for the booking</w:t>
            </w:r>
          </w:p>
        </w:tc>
      </w:tr>
      <w:tr w:rsidR="00D25C76" w:rsidRPr="00D25C76" w14:paraId="5E60F994" w14:textId="77777777" w:rsidTr="00DD59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6A59D3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04B357" w14:textId="35B35F51" w:rsidR="00D25C76" w:rsidRPr="00D25C76" w:rsidRDefault="00D25C76" w:rsidP="008F19E6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Checkout method for the booking</w:t>
            </w:r>
          </w:p>
        </w:tc>
      </w:tr>
      <w:tr w:rsidR="00D25C76" w:rsidRPr="00D25C76" w14:paraId="136828CA" w14:textId="77777777" w:rsidTr="00DD5999">
        <w:trPr>
          <w:cantSplit/>
          <w:trHeight w:val="754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538EF6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A0584C" w14:textId="75280C83" w:rsidR="00D25C76" w:rsidRPr="00D25C76" w:rsidRDefault="00D25C76" w:rsidP="00A32C47">
            <w:pPr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 xml:space="preserve">First customer will come to the main booking page where he can </w:t>
            </w:r>
            <w:r w:rsidR="0056675F">
              <w:rPr>
                <w:color w:val="000000" w:themeColor="text1"/>
                <w:sz w:val="24"/>
                <w:szCs w:val="24"/>
              </w:rPr>
              <w:t>check out</w:t>
            </w:r>
            <w:r w:rsidR="00A32C47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D25C76" w:rsidRPr="00D25C76" w14:paraId="65602C94" w14:textId="77777777" w:rsidTr="00DD59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F1844F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6D83A5" w14:textId="25D66782" w:rsidR="00D25C76" w:rsidRPr="00D25C76" w:rsidRDefault="00A32C47" w:rsidP="008F19E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Checkout</w:t>
            </w:r>
            <w:r w:rsidR="00D25C76" w:rsidRPr="00D25C76">
              <w:rPr>
                <w:color w:val="000000" w:themeColor="text1"/>
                <w:sz w:val="24"/>
                <w:szCs w:val="24"/>
              </w:rPr>
              <w:t xml:space="preserve"> page should be displayed</w:t>
            </w:r>
          </w:p>
        </w:tc>
      </w:tr>
      <w:tr w:rsidR="00D25C76" w:rsidRPr="00D25C76" w14:paraId="6479D65F" w14:textId="77777777" w:rsidTr="00DD59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9B093A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BDB949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 be displayed as checked In status</w:t>
            </w:r>
          </w:p>
        </w:tc>
      </w:tr>
      <w:tr w:rsidR="00D25C76" w:rsidRPr="00D25C76" w14:paraId="33DED73A" w14:textId="77777777" w:rsidTr="00DD59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21E4D6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54B5E9" w14:textId="0C93E359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  <w:r w:rsidRPr="00D25C76">
              <w:rPr>
                <w:bCs/>
                <w:color w:val="000000" w:themeColor="text1"/>
                <w:sz w:val="24"/>
              </w:rPr>
              <w:t xml:space="preserve">Here user can add booking reference number and date then checkout from room </w:t>
            </w:r>
          </w:p>
          <w:p w14:paraId="58D3B97C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  <w:p w14:paraId="4D7F9E0A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25C76" w:rsidRPr="00D25C76" w14:paraId="7157D13D" w14:textId="77777777" w:rsidTr="00DD59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6F38DA3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8D5738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25C76" w:rsidRPr="00D25C76" w14:paraId="4D3DB13E" w14:textId="77777777" w:rsidTr="00DD59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102FF74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0EED5D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6B4FC07" w14:textId="77777777" w:rsidR="00D25C76" w:rsidRPr="00D25C76" w:rsidRDefault="00D25C76" w:rsidP="008F19E6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8355A1A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1CE952C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D25C76" w:rsidRPr="00D25C76" w14:paraId="39366158" w14:textId="77777777" w:rsidTr="00DD59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2C585D1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EAB8B26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booking reference number </w:t>
            </w:r>
          </w:p>
        </w:tc>
        <w:tc>
          <w:tcPr>
            <w:tcW w:w="5596" w:type="dxa"/>
          </w:tcPr>
          <w:p w14:paraId="1606240C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ref number</w:t>
            </w:r>
          </w:p>
        </w:tc>
        <w:tc>
          <w:tcPr>
            <w:tcW w:w="714" w:type="dxa"/>
          </w:tcPr>
          <w:p w14:paraId="04A1A1ED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47CDB21A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25C76" w:rsidRPr="00D25C76" w14:paraId="63506034" w14:textId="77777777" w:rsidTr="00DD59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64134E6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E9743C8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date </w:t>
            </w:r>
          </w:p>
        </w:tc>
        <w:tc>
          <w:tcPr>
            <w:tcW w:w="5596" w:type="dxa"/>
          </w:tcPr>
          <w:p w14:paraId="4C101C9B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date</w:t>
            </w:r>
          </w:p>
        </w:tc>
        <w:tc>
          <w:tcPr>
            <w:tcW w:w="714" w:type="dxa"/>
          </w:tcPr>
          <w:p w14:paraId="2126550E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5699BF65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25C76" w:rsidRPr="00D25C76" w14:paraId="6FF407CE" w14:textId="77777777" w:rsidTr="00DD59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D8794EB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568AFAB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Click Checked in button</w:t>
            </w:r>
          </w:p>
        </w:tc>
        <w:tc>
          <w:tcPr>
            <w:tcW w:w="5596" w:type="dxa"/>
          </w:tcPr>
          <w:p w14:paraId="4C282B15" w14:textId="5F58F4DA" w:rsidR="00D25C76" w:rsidRPr="00D25C76" w:rsidRDefault="00D25C76" w:rsidP="002C2160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Should Show “Successfully Checked </w:t>
            </w:r>
            <w:r w:rsidR="002C2160">
              <w:rPr>
                <w:color w:val="000000" w:themeColor="text1"/>
                <w:sz w:val="24"/>
              </w:rPr>
              <w:t>Out</w:t>
            </w:r>
            <w:r w:rsidRPr="00D25C76">
              <w:rPr>
                <w:color w:val="000000" w:themeColor="text1"/>
                <w:sz w:val="24"/>
              </w:rPr>
              <w:t xml:space="preserve"> “</w:t>
            </w:r>
          </w:p>
        </w:tc>
        <w:tc>
          <w:tcPr>
            <w:tcW w:w="714" w:type="dxa"/>
          </w:tcPr>
          <w:p w14:paraId="3C099720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56F77FF0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tbl>
      <w:tblPr>
        <w:tblpPr w:leftFromText="180" w:rightFromText="180" w:vertAnchor="text" w:horzAnchor="margin" w:tblpY="201"/>
        <w:tblW w:w="1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1913"/>
        <w:gridCol w:w="2158"/>
        <w:gridCol w:w="2158"/>
        <w:gridCol w:w="2158"/>
        <w:gridCol w:w="2158"/>
      </w:tblGrid>
      <w:tr w:rsidR="00DD5999" w:rsidRPr="00D25C76" w14:paraId="3558ACE5" w14:textId="77777777" w:rsidTr="00DD59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C0F3DF" w14:textId="77777777" w:rsidR="00DD5999" w:rsidRPr="00D25C76" w:rsidRDefault="00DD5999" w:rsidP="00DD5999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lastRenderedPageBreak/>
              <w:t>Test Data Table</w:t>
            </w:r>
          </w:p>
        </w:tc>
      </w:tr>
      <w:tr w:rsidR="00DD5999" w:rsidRPr="00D25C76" w14:paraId="325CCF61" w14:textId="77777777" w:rsidTr="00DD599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EDA2D6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CB6D2" w14:textId="77777777" w:rsidR="00DD5999" w:rsidRPr="00D25C76" w:rsidRDefault="00DD5999" w:rsidP="00DD5999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4E7047" w14:textId="77777777" w:rsidR="00DD5999" w:rsidRPr="00D25C76" w:rsidRDefault="00DD5999" w:rsidP="00DD5999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363368" w14:textId="77777777" w:rsidR="00DD5999" w:rsidRPr="00D25C76" w:rsidRDefault="00DD5999" w:rsidP="00DD5999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5EC790" w14:textId="77777777" w:rsidR="00DD5999" w:rsidRPr="00D25C76" w:rsidRDefault="00DD5999" w:rsidP="00DD5999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1AD4A7" w14:textId="77777777" w:rsidR="00DD5999" w:rsidRPr="00D25C76" w:rsidRDefault="00DD5999" w:rsidP="00DD5999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DD5999" w:rsidRPr="00D25C76" w14:paraId="483F8A30" w14:textId="77777777" w:rsidTr="00DD5999">
        <w:trPr>
          <w:trHeight w:val="284"/>
        </w:trPr>
        <w:tc>
          <w:tcPr>
            <w:tcW w:w="2405" w:type="dxa"/>
            <w:tcBorders>
              <w:top w:val="single" w:sz="4" w:space="0" w:color="auto"/>
            </w:tcBorders>
            <w:shd w:val="clear" w:color="auto" w:fill="E0E0E0"/>
          </w:tcPr>
          <w:p w14:paraId="2D8C855F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Reference number</w:t>
            </w:r>
          </w:p>
        </w:tc>
        <w:tc>
          <w:tcPr>
            <w:tcW w:w="1913" w:type="dxa"/>
            <w:tcBorders>
              <w:top w:val="single" w:sz="4" w:space="0" w:color="auto"/>
            </w:tcBorders>
            <w:shd w:val="clear" w:color="auto" w:fill="auto"/>
          </w:tcPr>
          <w:p w14:paraId="02E54BC8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1234563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14:paraId="3198E8F6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1234564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14:paraId="522DECC7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1234565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14:paraId="46E15CBE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1234566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14:paraId="4EAFC5AE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1234567</w:t>
            </w:r>
          </w:p>
        </w:tc>
      </w:tr>
      <w:tr w:rsidR="00DD5999" w:rsidRPr="00D25C76" w14:paraId="68BD5EE7" w14:textId="77777777" w:rsidTr="00DD5999">
        <w:trPr>
          <w:trHeight w:val="200"/>
        </w:trPr>
        <w:tc>
          <w:tcPr>
            <w:tcW w:w="2405" w:type="dxa"/>
            <w:shd w:val="clear" w:color="auto" w:fill="E0E0E0"/>
          </w:tcPr>
          <w:p w14:paraId="48A53572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date</w:t>
            </w:r>
          </w:p>
        </w:tc>
        <w:tc>
          <w:tcPr>
            <w:tcW w:w="1913" w:type="dxa"/>
            <w:shd w:val="clear" w:color="auto" w:fill="auto"/>
          </w:tcPr>
          <w:p w14:paraId="0500205F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19-09-2018</w:t>
            </w:r>
          </w:p>
        </w:tc>
        <w:tc>
          <w:tcPr>
            <w:tcW w:w="2158" w:type="dxa"/>
            <w:shd w:val="clear" w:color="auto" w:fill="auto"/>
          </w:tcPr>
          <w:p w14:paraId="70E69AB3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20-09-2018</w:t>
            </w:r>
          </w:p>
        </w:tc>
        <w:tc>
          <w:tcPr>
            <w:tcW w:w="2158" w:type="dxa"/>
            <w:shd w:val="clear" w:color="auto" w:fill="auto"/>
          </w:tcPr>
          <w:p w14:paraId="59C9BC16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21-09-2018</w:t>
            </w:r>
          </w:p>
        </w:tc>
        <w:tc>
          <w:tcPr>
            <w:tcW w:w="2158" w:type="dxa"/>
            <w:shd w:val="clear" w:color="auto" w:fill="auto"/>
          </w:tcPr>
          <w:p w14:paraId="2B4189F6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22-09-2018</w:t>
            </w:r>
          </w:p>
        </w:tc>
        <w:tc>
          <w:tcPr>
            <w:tcW w:w="2158" w:type="dxa"/>
            <w:shd w:val="clear" w:color="auto" w:fill="auto"/>
          </w:tcPr>
          <w:p w14:paraId="0C566069" w14:textId="77777777" w:rsidR="00DD5999" w:rsidRPr="00D25C76" w:rsidRDefault="00DD5999" w:rsidP="00DD5999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23-09-2018</w:t>
            </w:r>
          </w:p>
        </w:tc>
      </w:tr>
    </w:tbl>
    <w:p w14:paraId="7913ED15" w14:textId="6AD36559" w:rsidR="00D25C76" w:rsidRPr="00D25C76" w:rsidRDefault="00D25C76" w:rsidP="00D25C76">
      <w:pPr>
        <w:pStyle w:val="bp"/>
        <w:spacing w:before="0" w:after="0"/>
        <w:rPr>
          <w:color w:val="000000" w:themeColor="text1"/>
        </w:rPr>
        <w:sectPr w:rsidR="00D25C76" w:rsidRPr="00D25C76" w:rsidSect="00D25C76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094CAA43" w14:textId="68F06EB1" w:rsidR="00966DD3" w:rsidRDefault="00086523" w:rsidP="00374830">
      <w:pPr>
        <w:pStyle w:val="bp"/>
        <w:spacing w:before="0" w:after="0"/>
        <w:rPr>
          <w:b/>
          <w:color w:val="000000" w:themeColor="text1"/>
          <w:sz w:val="28"/>
          <w:szCs w:val="28"/>
        </w:rPr>
      </w:pPr>
      <w:r w:rsidRPr="00086523">
        <w:rPr>
          <w:b/>
          <w:color w:val="000000" w:themeColor="text1"/>
          <w:sz w:val="28"/>
          <w:szCs w:val="28"/>
        </w:rPr>
        <w:lastRenderedPageBreak/>
        <w:t xml:space="preserve">Screen </w:t>
      </w:r>
      <w:proofErr w:type="gramStart"/>
      <w:r w:rsidRPr="00086523">
        <w:rPr>
          <w:b/>
          <w:color w:val="000000" w:themeColor="text1"/>
          <w:sz w:val="28"/>
          <w:szCs w:val="28"/>
        </w:rPr>
        <w:t>Shots</w:t>
      </w:r>
      <w:r w:rsidR="003A681D">
        <w:rPr>
          <w:b/>
          <w:color w:val="000000" w:themeColor="text1"/>
          <w:sz w:val="28"/>
          <w:szCs w:val="28"/>
        </w:rPr>
        <w:t xml:space="preserve"> :</w:t>
      </w:r>
      <w:proofErr w:type="gramEnd"/>
      <w:r w:rsidR="003A681D">
        <w:rPr>
          <w:b/>
          <w:color w:val="000000" w:themeColor="text1"/>
          <w:sz w:val="28"/>
          <w:szCs w:val="28"/>
        </w:rPr>
        <w:t xml:space="preserve"> (Booking.java and </w:t>
      </w:r>
      <w:proofErr w:type="spellStart"/>
      <w:r w:rsidR="003A681D" w:rsidRPr="003A681D">
        <w:rPr>
          <w:b/>
          <w:color w:val="000000" w:themeColor="text1"/>
          <w:sz w:val="28"/>
          <w:szCs w:val="28"/>
        </w:rPr>
        <w:t>RecordServiceCTL</w:t>
      </w:r>
      <w:proofErr w:type="spellEnd"/>
      <w:r w:rsidR="00D63C09">
        <w:rPr>
          <w:b/>
          <w:color w:val="000000" w:themeColor="text1"/>
          <w:sz w:val="28"/>
          <w:szCs w:val="28"/>
        </w:rPr>
        <w:t>)</w:t>
      </w:r>
    </w:p>
    <w:p w14:paraId="5D2C746D" w14:textId="7888F011" w:rsidR="00966DD3" w:rsidRDefault="00C3133C" w:rsidP="00374830">
      <w:pPr>
        <w:pStyle w:val="bp"/>
        <w:spacing w:before="0" w:after="0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386EAF31" wp14:editId="168A720C">
            <wp:extent cx="8016875" cy="440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24 11.43.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687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C0D6" w14:textId="77777777" w:rsidR="003A681D" w:rsidRPr="00086523" w:rsidRDefault="003A681D" w:rsidP="00374830">
      <w:pPr>
        <w:pStyle w:val="bp"/>
        <w:spacing w:before="0" w:after="0"/>
        <w:rPr>
          <w:b/>
          <w:color w:val="000000" w:themeColor="text1"/>
          <w:sz w:val="28"/>
          <w:szCs w:val="28"/>
        </w:rPr>
      </w:pPr>
    </w:p>
    <w:sectPr w:rsidR="003A681D" w:rsidRPr="00086523" w:rsidSect="00A37650">
      <w:headerReference w:type="default" r:id="rId14"/>
      <w:footerReference w:type="even" r:id="rId15"/>
      <w:footerReference w:type="default" r:id="rId16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C07F6" w14:textId="77777777" w:rsidR="001E3B65" w:rsidRDefault="001E3B65">
      <w:r>
        <w:separator/>
      </w:r>
    </w:p>
  </w:endnote>
  <w:endnote w:type="continuationSeparator" w:id="0">
    <w:p w14:paraId="0997B7B3" w14:textId="77777777" w:rsidR="001E3B65" w:rsidRDefault="001E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48636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FD96C5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3256B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652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652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B8F695E" w14:textId="77777777"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C3783" w14:textId="77777777" w:rsidR="00D25C76" w:rsidRDefault="00D25C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8A99CC" w14:textId="77777777" w:rsidR="00D25C76" w:rsidRDefault="00D25C76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2DB82" w14:textId="77777777" w:rsidR="00D25C76" w:rsidRDefault="00D25C76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681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681D">
      <w:rPr>
        <w:rStyle w:val="PageNumber"/>
        <w:noProof/>
      </w:rPr>
      <w:t>8</w:t>
    </w:r>
    <w:r>
      <w:rPr>
        <w:rStyle w:val="PageNumber"/>
      </w:rPr>
      <w:fldChar w:fldCharType="end"/>
    </w:r>
  </w:p>
  <w:p w14:paraId="510BC558" w14:textId="77777777" w:rsidR="00D25C76" w:rsidRDefault="00D25C76">
    <w:pPr>
      <w:pStyle w:val="Footer"/>
      <w:ind w:right="360"/>
      <w:jc w:val="left"/>
    </w:pPr>
    <w:r>
      <w:b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7BB4C" w14:textId="77777777" w:rsidR="00D25C76" w:rsidRDefault="00D25C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295BBA" w14:textId="77777777" w:rsidR="00D25C76" w:rsidRDefault="00D25C76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1AEA" w14:textId="77777777" w:rsidR="00D25C76" w:rsidRDefault="00D25C76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681D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681D">
      <w:rPr>
        <w:rStyle w:val="PageNumber"/>
        <w:noProof/>
      </w:rPr>
      <w:t>8</w:t>
    </w:r>
    <w:r>
      <w:rPr>
        <w:rStyle w:val="PageNumber"/>
      </w:rPr>
      <w:fldChar w:fldCharType="end"/>
    </w:r>
  </w:p>
  <w:p w14:paraId="09247594" w14:textId="77777777" w:rsidR="00D25C76" w:rsidRDefault="00D25C76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8455" w14:textId="77777777" w:rsidR="001E3B65" w:rsidRDefault="001E3B65">
      <w:r>
        <w:separator/>
      </w:r>
    </w:p>
  </w:footnote>
  <w:footnote w:type="continuationSeparator" w:id="0">
    <w:p w14:paraId="5AB4B961" w14:textId="77777777" w:rsidR="001E3B65" w:rsidRDefault="001E3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1FBDFBA7" w14:textId="77777777" w:rsidTr="008D572F">
      <w:trPr>
        <w:trHeight w:val="321"/>
      </w:trPr>
      <w:tc>
        <w:tcPr>
          <w:tcW w:w="6379" w:type="dxa"/>
        </w:tcPr>
        <w:p w14:paraId="6FD61485" w14:textId="77777777" w:rsidR="00A37650" w:rsidRDefault="00A37650" w:rsidP="008D572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</w:t>
          </w:r>
          <w:r w:rsidR="008D572F">
            <w:t>Test Script for the Booking Class</w:t>
          </w:r>
        </w:p>
      </w:tc>
      <w:tc>
        <w:tcPr>
          <w:tcW w:w="3179" w:type="dxa"/>
        </w:tcPr>
        <w:p w14:paraId="02DE2855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A7B6E98" w14:textId="77777777" w:rsidTr="00574066">
      <w:trPr>
        <w:trHeight w:val="216"/>
      </w:trPr>
      <w:tc>
        <w:tcPr>
          <w:tcW w:w="6379" w:type="dxa"/>
        </w:tcPr>
        <w:p w14:paraId="566C070B" w14:textId="3BEF6802" w:rsidR="00A37650" w:rsidRDefault="00574066" w:rsidP="00B71A35">
          <w:r>
            <w:t xml:space="preserve">Use case specification Booking </w:t>
          </w:r>
          <w:proofErr w:type="spellStart"/>
          <w:proofErr w:type="gramStart"/>
          <w:r>
            <w:t>checkin,checkout</w:t>
          </w:r>
          <w:proofErr w:type="spellEnd"/>
          <w:proofErr w:type="gramEnd"/>
          <w:r w:rsidR="00DD5999">
            <w:t>.</w:t>
          </w:r>
          <w:r>
            <w:t xml:space="preserve"> </w:t>
          </w:r>
        </w:p>
      </w:tc>
      <w:tc>
        <w:tcPr>
          <w:tcW w:w="3179" w:type="dxa"/>
        </w:tcPr>
        <w:p w14:paraId="09570585" w14:textId="0E6EC0E2" w:rsidR="00A37650" w:rsidRDefault="008847A8" w:rsidP="00574066">
          <w:r>
            <w:t xml:space="preserve">  Date:  </w:t>
          </w:r>
          <w:r w:rsidR="0041137F">
            <w:t>24</w:t>
          </w:r>
          <w:r w:rsidR="00A37650">
            <w:t>/</w:t>
          </w:r>
          <w:r w:rsidR="00574066">
            <w:t>09</w:t>
          </w:r>
          <w:r w:rsidR="00A37650">
            <w:t>/</w:t>
          </w:r>
          <w:r w:rsidR="00574066">
            <w:t>2018</w:t>
          </w:r>
        </w:p>
      </w:tc>
    </w:tr>
  </w:tbl>
  <w:p w14:paraId="1C4EAEAA" w14:textId="77777777" w:rsidR="008D2261" w:rsidRDefault="008D2261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5C76" w14:paraId="668CE489" w14:textId="77777777" w:rsidTr="008D572F">
      <w:trPr>
        <w:trHeight w:val="321"/>
      </w:trPr>
      <w:tc>
        <w:tcPr>
          <w:tcW w:w="6379" w:type="dxa"/>
        </w:tcPr>
        <w:p w14:paraId="080C2335" w14:textId="77777777" w:rsidR="00D25C76" w:rsidRDefault="00D25C76" w:rsidP="008D572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 for the Booking Class</w:t>
          </w:r>
        </w:p>
      </w:tc>
      <w:tc>
        <w:tcPr>
          <w:tcW w:w="3179" w:type="dxa"/>
        </w:tcPr>
        <w:p w14:paraId="54AF5CED" w14:textId="77777777" w:rsidR="00D25C76" w:rsidRDefault="00D25C76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25C76" w14:paraId="1853E546" w14:textId="77777777" w:rsidTr="00574066">
      <w:trPr>
        <w:trHeight w:val="216"/>
      </w:trPr>
      <w:tc>
        <w:tcPr>
          <w:tcW w:w="6379" w:type="dxa"/>
        </w:tcPr>
        <w:p w14:paraId="46283FF3" w14:textId="77777777" w:rsidR="00D25C76" w:rsidRDefault="00D25C76" w:rsidP="00B71A35">
          <w:r>
            <w:t xml:space="preserve">Use case specification Booking </w:t>
          </w:r>
          <w:proofErr w:type="spellStart"/>
          <w:r>
            <w:t>checkin,checkout,addservicecharge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112A2180" w14:textId="5C31580D" w:rsidR="00D25C76" w:rsidRDefault="0041137F" w:rsidP="00574066">
          <w:r>
            <w:t xml:space="preserve">  Date:  24</w:t>
          </w:r>
          <w:r w:rsidR="00D25C76">
            <w:t>/09/2018</w:t>
          </w:r>
        </w:p>
      </w:tc>
    </w:tr>
  </w:tbl>
  <w:p w14:paraId="658F63A0" w14:textId="77777777" w:rsidR="00D25C76" w:rsidRDefault="00D25C76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D612" w14:textId="77777777" w:rsidR="00D25C76" w:rsidRDefault="00D25C76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86523"/>
    <w:rsid w:val="00090A99"/>
    <w:rsid w:val="00096482"/>
    <w:rsid w:val="000D5952"/>
    <w:rsid w:val="000E3C24"/>
    <w:rsid w:val="000F1FE1"/>
    <w:rsid w:val="000F4382"/>
    <w:rsid w:val="00127DBF"/>
    <w:rsid w:val="00154D6A"/>
    <w:rsid w:val="001550B2"/>
    <w:rsid w:val="0015543B"/>
    <w:rsid w:val="0017273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3B65"/>
    <w:rsid w:val="001F01F4"/>
    <w:rsid w:val="001F6448"/>
    <w:rsid w:val="001F7C68"/>
    <w:rsid w:val="002052B0"/>
    <w:rsid w:val="00205D7F"/>
    <w:rsid w:val="0020613C"/>
    <w:rsid w:val="00212269"/>
    <w:rsid w:val="00212A3D"/>
    <w:rsid w:val="00226148"/>
    <w:rsid w:val="00272527"/>
    <w:rsid w:val="00291668"/>
    <w:rsid w:val="002A7E47"/>
    <w:rsid w:val="002C1B7F"/>
    <w:rsid w:val="002C2160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869F4"/>
    <w:rsid w:val="003910B3"/>
    <w:rsid w:val="003A25C3"/>
    <w:rsid w:val="003A681D"/>
    <w:rsid w:val="003D2ED7"/>
    <w:rsid w:val="003E438C"/>
    <w:rsid w:val="003F1D6E"/>
    <w:rsid w:val="0041137F"/>
    <w:rsid w:val="00416977"/>
    <w:rsid w:val="00434231"/>
    <w:rsid w:val="004451D2"/>
    <w:rsid w:val="0046703C"/>
    <w:rsid w:val="00476AA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675F"/>
    <w:rsid w:val="005706E3"/>
    <w:rsid w:val="00572CE5"/>
    <w:rsid w:val="00574066"/>
    <w:rsid w:val="00576358"/>
    <w:rsid w:val="00576454"/>
    <w:rsid w:val="005A5ED6"/>
    <w:rsid w:val="005B48A6"/>
    <w:rsid w:val="005E1449"/>
    <w:rsid w:val="005E2ADA"/>
    <w:rsid w:val="005F0EB8"/>
    <w:rsid w:val="00604AE4"/>
    <w:rsid w:val="00607C06"/>
    <w:rsid w:val="00620950"/>
    <w:rsid w:val="00635CE7"/>
    <w:rsid w:val="00647254"/>
    <w:rsid w:val="00683635"/>
    <w:rsid w:val="006B5D41"/>
    <w:rsid w:val="006B635B"/>
    <w:rsid w:val="006D4A41"/>
    <w:rsid w:val="006D4DE0"/>
    <w:rsid w:val="006E300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2C63"/>
    <w:rsid w:val="008847A8"/>
    <w:rsid w:val="0089205C"/>
    <w:rsid w:val="00895710"/>
    <w:rsid w:val="008A02F5"/>
    <w:rsid w:val="008B6737"/>
    <w:rsid w:val="008D2261"/>
    <w:rsid w:val="008D572F"/>
    <w:rsid w:val="008E5B7B"/>
    <w:rsid w:val="008F0C91"/>
    <w:rsid w:val="00913D07"/>
    <w:rsid w:val="00915018"/>
    <w:rsid w:val="0093214E"/>
    <w:rsid w:val="009322A3"/>
    <w:rsid w:val="0093488F"/>
    <w:rsid w:val="00935D45"/>
    <w:rsid w:val="009564D3"/>
    <w:rsid w:val="00966DD3"/>
    <w:rsid w:val="00981DE1"/>
    <w:rsid w:val="00983E57"/>
    <w:rsid w:val="009C06FE"/>
    <w:rsid w:val="009C4C9A"/>
    <w:rsid w:val="009D1046"/>
    <w:rsid w:val="009E2570"/>
    <w:rsid w:val="00A11301"/>
    <w:rsid w:val="00A30AD6"/>
    <w:rsid w:val="00A32C47"/>
    <w:rsid w:val="00A37650"/>
    <w:rsid w:val="00A46037"/>
    <w:rsid w:val="00A51604"/>
    <w:rsid w:val="00A6090E"/>
    <w:rsid w:val="00A630FD"/>
    <w:rsid w:val="00A72B6A"/>
    <w:rsid w:val="00A739C2"/>
    <w:rsid w:val="00A857E6"/>
    <w:rsid w:val="00AB1975"/>
    <w:rsid w:val="00AB1A12"/>
    <w:rsid w:val="00AC35E1"/>
    <w:rsid w:val="00AD452D"/>
    <w:rsid w:val="00AE6501"/>
    <w:rsid w:val="00B12289"/>
    <w:rsid w:val="00B137E9"/>
    <w:rsid w:val="00B3013D"/>
    <w:rsid w:val="00B3144A"/>
    <w:rsid w:val="00B515D6"/>
    <w:rsid w:val="00B5620B"/>
    <w:rsid w:val="00B71A35"/>
    <w:rsid w:val="00BA0F6F"/>
    <w:rsid w:val="00BA717F"/>
    <w:rsid w:val="00BB513E"/>
    <w:rsid w:val="00BE784F"/>
    <w:rsid w:val="00C05D0A"/>
    <w:rsid w:val="00C070A0"/>
    <w:rsid w:val="00C07137"/>
    <w:rsid w:val="00C074E2"/>
    <w:rsid w:val="00C229AB"/>
    <w:rsid w:val="00C3133C"/>
    <w:rsid w:val="00C32112"/>
    <w:rsid w:val="00C34B6E"/>
    <w:rsid w:val="00C4752B"/>
    <w:rsid w:val="00C87E36"/>
    <w:rsid w:val="00C94212"/>
    <w:rsid w:val="00CB2AA8"/>
    <w:rsid w:val="00CC47D2"/>
    <w:rsid w:val="00CC74EE"/>
    <w:rsid w:val="00CD6734"/>
    <w:rsid w:val="00D010AF"/>
    <w:rsid w:val="00D24817"/>
    <w:rsid w:val="00D25C76"/>
    <w:rsid w:val="00D63C0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5999"/>
    <w:rsid w:val="00DF0CB1"/>
    <w:rsid w:val="00DF1585"/>
    <w:rsid w:val="00E02F90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466B"/>
    <w:rsid w:val="00F909B2"/>
    <w:rsid w:val="00FB7E7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F56575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476AA5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 (00000002).dot</Template>
  <TotalTime>1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sanjeev M.N</cp:lastModifiedBy>
  <cp:revision>2</cp:revision>
  <cp:lastPrinted>2003-10-05T22:49:00Z</cp:lastPrinted>
  <dcterms:created xsi:type="dcterms:W3CDTF">2018-09-24T07:24:00Z</dcterms:created>
  <dcterms:modified xsi:type="dcterms:W3CDTF">2018-09-24T07:24:00Z</dcterms:modified>
</cp:coreProperties>
</file>